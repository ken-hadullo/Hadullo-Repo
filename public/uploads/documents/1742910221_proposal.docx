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02" w:rsidRDefault="00AC2BE6" w:rsidP="00154D02">
      <w:pPr>
        <w:spacing w:after="0" w:line="24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54D02" w:rsidRDefault="00154D02" w:rsidP="00843827"/>
    <w:p w:rsidR="00154D02" w:rsidRDefault="00F44219" w:rsidP="00154D02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COOPEARTIVE UNIVERSITY OF KENYA</w:t>
      </w:r>
    </w:p>
    <w:p w:rsidR="00FD4AD2" w:rsidRDefault="00FD4AD2" w:rsidP="00154D02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4AD2" w:rsidRPr="00843827" w:rsidRDefault="00FD4AD2" w:rsidP="00154D02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EXAMINATION RUBRIC</w:t>
      </w:r>
    </w:p>
    <w:p w:rsidR="00057B8D" w:rsidRDefault="00057B8D" w:rsidP="008A639C">
      <w:pPr>
        <w:spacing w:after="0" w:line="360" w:lineRule="auto"/>
        <w:jc w:val="center"/>
        <w:rPr>
          <w:rStyle w:val="Style30"/>
          <w:sz w:val="4"/>
          <w:szCs w:val="4"/>
        </w:rPr>
      </w:pPr>
    </w:p>
    <w:p w:rsidR="00FD4AD2" w:rsidRDefault="00FD4AD2" w:rsidP="008A639C">
      <w:pPr>
        <w:spacing w:after="0" w:line="360" w:lineRule="auto"/>
        <w:jc w:val="center"/>
        <w:rPr>
          <w:rStyle w:val="Style30"/>
          <w:sz w:val="4"/>
          <w:szCs w:val="4"/>
        </w:rPr>
      </w:pPr>
    </w:p>
    <w:p w:rsidR="00FD4AD2" w:rsidRDefault="00FD4AD2" w:rsidP="008A639C">
      <w:pPr>
        <w:spacing w:after="0" w:line="360" w:lineRule="auto"/>
        <w:jc w:val="center"/>
        <w:rPr>
          <w:rStyle w:val="Style30"/>
          <w:sz w:val="4"/>
          <w:szCs w:val="4"/>
        </w:rPr>
      </w:pPr>
    </w:p>
    <w:p w:rsidR="00C330F8" w:rsidRDefault="00C330F8" w:rsidP="00FD4AD2">
      <w:pPr>
        <w:spacing w:after="0" w:line="360" w:lineRule="auto"/>
        <w:rPr>
          <w:rStyle w:val="Style17"/>
          <w:sz w:val="28"/>
          <w:szCs w:val="28"/>
        </w:rPr>
      </w:pPr>
      <w:r>
        <w:rPr>
          <w:rStyle w:val="Style17"/>
          <w:sz w:val="28"/>
          <w:szCs w:val="28"/>
        </w:rPr>
        <w:t>SERIES</w:t>
      </w:r>
      <w:r>
        <w:rPr>
          <w:rStyle w:val="Style17"/>
          <w:sz w:val="28"/>
          <w:szCs w:val="28"/>
        </w:rPr>
        <w:tab/>
      </w:r>
      <w:r>
        <w:rPr>
          <w:rStyle w:val="Style17"/>
          <w:sz w:val="28"/>
          <w:szCs w:val="28"/>
        </w:rPr>
        <w:tab/>
      </w:r>
      <w:r>
        <w:rPr>
          <w:rStyle w:val="Style17"/>
          <w:sz w:val="28"/>
          <w:szCs w:val="28"/>
        </w:rPr>
        <w:tab/>
        <w:t>:</w:t>
      </w:r>
      <w:r>
        <w:rPr>
          <w:rStyle w:val="Style17"/>
          <w:sz w:val="28"/>
          <w:szCs w:val="28"/>
        </w:rPr>
        <w:tab/>
      </w:r>
      <w:r w:rsidR="00415004">
        <w:rPr>
          <w:rStyle w:val="Style17"/>
          <w:sz w:val="28"/>
          <w:szCs w:val="28"/>
        </w:rPr>
        <w:t>APRIL 2025</w:t>
      </w:r>
    </w:p>
    <w:p w:rsidR="00154D02" w:rsidRPr="00F44219" w:rsidRDefault="00FD4AD2" w:rsidP="00FD4AD2">
      <w:pPr>
        <w:spacing w:after="0" w:line="360" w:lineRule="auto"/>
        <w:rPr>
          <w:rStyle w:val="Style30"/>
          <w:color w:val="FFFFFF" w:themeColor="background1"/>
          <w:sz w:val="28"/>
          <w:szCs w:val="28"/>
        </w:rPr>
      </w:pPr>
      <w:r w:rsidRPr="000869ED">
        <w:rPr>
          <w:rStyle w:val="Style17"/>
          <w:sz w:val="28"/>
          <w:szCs w:val="28"/>
        </w:rPr>
        <w:t>FACULTY</w:t>
      </w:r>
      <w:r w:rsidRPr="000869ED">
        <w:rPr>
          <w:rStyle w:val="Style17"/>
          <w:sz w:val="28"/>
          <w:szCs w:val="28"/>
        </w:rPr>
        <w:tab/>
      </w:r>
      <w:r w:rsidR="009F2DFC" w:rsidRPr="000869ED">
        <w:rPr>
          <w:rStyle w:val="Style17"/>
          <w:sz w:val="28"/>
          <w:szCs w:val="28"/>
        </w:rPr>
        <w:tab/>
      </w:r>
      <w:r w:rsidR="000869ED">
        <w:rPr>
          <w:rStyle w:val="Style17"/>
          <w:sz w:val="28"/>
          <w:szCs w:val="28"/>
        </w:rPr>
        <w:tab/>
      </w:r>
      <w:r w:rsidRPr="000869ED">
        <w:rPr>
          <w:rStyle w:val="Style17"/>
          <w:sz w:val="28"/>
          <w:szCs w:val="28"/>
        </w:rPr>
        <w:t xml:space="preserve">: </w:t>
      </w:r>
      <w:r w:rsidRPr="000869ED">
        <w:rPr>
          <w:rStyle w:val="Style17"/>
          <w:sz w:val="28"/>
          <w:szCs w:val="28"/>
        </w:rPr>
        <w:tab/>
      </w:r>
      <w:sdt>
        <w:sdtPr>
          <w:rPr>
            <w:rStyle w:val="Style41"/>
            <w:color w:val="FFFFFF" w:themeColor="background1"/>
            <w:szCs w:val="28"/>
          </w:rPr>
          <w:id w:val="-1026089298"/>
          <w:lock w:val="sdtLocked"/>
          <w:placeholder>
            <w:docPart w:val="F6BA0817BB804A8A9DB8CD353DEEF87A"/>
          </w:placeholder>
          <w:dropDownList>
            <w:listItem w:displayText="Select Faculty/School/Institute" w:value="Select Faculty/School/Institute"/>
            <w:listItem w:displayText="Faculty of Applied and Health Sciences" w:value="Faculty of Applied and Health Sciences"/>
            <w:listItem w:displayText="Faculty of Engineering and Technology" w:value="Faculty of Engineering and Technology"/>
            <w:listItem w:displayText="School of Business" w:value="School of Business"/>
            <w:listItem w:displayText="School of Humanities and Social Sciences" w:value="School of Humanities and Social Sciences"/>
            <w:listItem w:displayText="Institute of Computing and Informatics" w:value="Institute of Computing and Informatics"/>
          </w:dropDownList>
        </w:sdtPr>
        <w:sdtEndPr>
          <w:rPr>
            <w:rStyle w:val="Style30"/>
            <w:caps/>
            <w:sz w:val="32"/>
          </w:rPr>
        </w:sdtEndPr>
        <w:sdtContent>
          <w:r w:rsidR="00C2758F" w:rsidRPr="00F44219">
            <w:rPr>
              <w:rStyle w:val="Style41"/>
              <w:color w:val="FFFFFF" w:themeColor="background1"/>
              <w:szCs w:val="28"/>
            </w:rPr>
            <w:t>Institute of Computing and Informatics</w:t>
          </w:r>
        </w:sdtContent>
      </w:sdt>
    </w:p>
    <w:tbl>
      <w:tblPr>
        <w:tblStyle w:val="TableGrid"/>
        <w:tblpPr w:leftFromText="180" w:rightFromText="180" w:vertAnchor="text" w:horzAnchor="page" w:tblpX="4183" w:tblpY="8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35"/>
        <w:gridCol w:w="3600"/>
      </w:tblGrid>
      <w:tr w:rsidR="0085116A" w:rsidTr="00A26968">
        <w:trPr>
          <w:trHeight w:val="440"/>
        </w:trPr>
        <w:tc>
          <w:tcPr>
            <w:tcW w:w="3235" w:type="dxa"/>
          </w:tcPr>
          <w:p w:rsidR="0085116A" w:rsidRDefault="0085116A" w:rsidP="008E136A"/>
        </w:tc>
        <w:tc>
          <w:tcPr>
            <w:tcW w:w="3600" w:type="dxa"/>
          </w:tcPr>
          <w:sdt>
            <w:sdtPr>
              <w:rPr>
                <w:rStyle w:val="Style48"/>
                <w:szCs w:val="28"/>
              </w:rPr>
              <w:id w:val="1604220687"/>
              <w:placeholder>
                <w:docPart w:val="5830C402A2764154B27147A7F37EB266"/>
              </w:placeholder>
            </w:sdtPr>
            <w:sdtEndPr>
              <w:rPr>
                <w:rStyle w:val="DefaultParagraphFont"/>
                <w:rFonts w:asciiTheme="minorHAnsi" w:hAnsiTheme="minorHAnsi" w:cs="Times New Roman"/>
                <w:sz w:val="22"/>
              </w:rPr>
            </w:sdtEndPr>
            <w:sdtContent>
              <w:p w:rsidR="00690924" w:rsidRPr="00690924" w:rsidRDefault="00690924" w:rsidP="00690924">
                <w:pPr>
                  <w:spacing w:after="0" w:line="240" w:lineRule="auto"/>
                  <w:jc w:val="center"/>
                  <w:rPr>
                    <w:rFonts w:ascii="Book Antiqua" w:hAnsi="Book Antiqua" w:cs="Times New Roman"/>
                    <w:b/>
                    <w:sz w:val="28"/>
                    <w:szCs w:val="28"/>
                  </w:rPr>
                </w:pPr>
                <w:r>
                  <w:rPr>
                    <w:rFonts w:ascii="Book Antiqua" w:hAnsi="Book Antiqua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Style w:val="Style29"/>
                      <w:rFonts w:ascii="Book Antiqua" w:hAnsi="Book Antiqua"/>
                      <w:b/>
                      <w:sz w:val="28"/>
                      <w:szCs w:val="28"/>
                    </w:rPr>
                    <w:id w:val="-1991474473"/>
                    <w:placeholder>
                      <w:docPart w:val="59F7B0C1C7134A3A99F832BDA762562A"/>
                    </w:placeholder>
                  </w:sdtPr>
                  <w:sdtEndPr>
                    <w:rPr>
                      <w:rStyle w:val="DefaultParagraphFont"/>
                      <w:rFonts w:cs="Times New Roman"/>
                      <w:caps w:val="0"/>
                    </w:rPr>
                  </w:sdtEndPr>
                  <w:sdtContent>
                    <w:r w:rsidR="000668F6">
                      <w:rPr>
                        <w:rStyle w:val="Style29"/>
                        <w:rFonts w:ascii="Book Antiqua" w:hAnsi="Book Antiqua"/>
                        <w:b/>
                        <w:sz w:val="28"/>
                        <w:szCs w:val="28"/>
                      </w:rPr>
                      <w:t xml:space="preserve"> Y2S2</w:t>
                    </w:r>
                    <w:bookmarkStart w:id="0" w:name="_GoBack"/>
                    <w:bookmarkEnd w:id="0"/>
                  </w:sdtContent>
                </w:sdt>
              </w:p>
              <w:p w:rsidR="0085116A" w:rsidRDefault="00690924" w:rsidP="00690924">
                <w:r>
                  <w:rPr>
                    <w:rFonts w:cs="Times New Roman"/>
                    <w:szCs w:val="28"/>
                  </w:rPr>
                  <w:t xml:space="preserve"> </w:t>
                </w:r>
              </w:p>
            </w:sdtContent>
          </w:sdt>
        </w:tc>
      </w:tr>
    </w:tbl>
    <w:p w:rsidR="00977297" w:rsidRPr="00F44219" w:rsidRDefault="00FD4AD2" w:rsidP="00FD4AD2">
      <w:pPr>
        <w:spacing w:after="0" w:line="360" w:lineRule="auto"/>
        <w:rPr>
          <w:rStyle w:val="Style10"/>
          <w:color w:val="FFFFFF" w:themeColor="background1"/>
          <w:sz w:val="28"/>
          <w:szCs w:val="28"/>
        </w:rPr>
      </w:pPr>
      <w:r w:rsidRPr="000869ED">
        <w:rPr>
          <w:rStyle w:val="Style30"/>
          <w:sz w:val="28"/>
          <w:szCs w:val="28"/>
        </w:rPr>
        <w:t>DEPARTMENT</w:t>
      </w:r>
      <w:r w:rsidR="009F2DFC" w:rsidRPr="000869ED">
        <w:rPr>
          <w:rStyle w:val="Style30"/>
          <w:sz w:val="28"/>
          <w:szCs w:val="28"/>
        </w:rPr>
        <w:tab/>
      </w:r>
      <w:r w:rsidRPr="000869ED">
        <w:rPr>
          <w:rStyle w:val="Style30"/>
          <w:sz w:val="28"/>
          <w:szCs w:val="28"/>
        </w:rPr>
        <w:tab/>
        <w:t>:</w:t>
      </w:r>
      <w:r w:rsidRPr="000869ED">
        <w:rPr>
          <w:rStyle w:val="Style30"/>
          <w:sz w:val="28"/>
          <w:szCs w:val="28"/>
        </w:rPr>
        <w:tab/>
      </w:r>
      <w:sdt>
        <w:sdtPr>
          <w:rPr>
            <w:rStyle w:val="Style42"/>
            <w:color w:val="FFFFFF" w:themeColor="background1"/>
            <w:szCs w:val="28"/>
          </w:rPr>
          <w:id w:val="1536700048"/>
          <w:lock w:val="sdtLocked"/>
          <w:placeholder>
            <w:docPart w:val="A0063DCBAE04417E895ECCAC363B00FC"/>
          </w:placeholder>
          <w:comboBox>
            <w:listItem w:displayText="Department of Accounting  &amp; Finance" w:value="Department of Accounting  &amp; Finance"/>
            <w:listItem w:displayText="Department of Building  &amp; Civil engineering" w:value="Department of Building  &amp; Civil engineering"/>
            <w:listItem w:displayText="Department of Business Administration" w:value="Department of Business Administration"/>
            <w:listItem w:displayText="Department of Communication Studies" w:value="Department of Communication Studies"/>
            <w:listItem w:displayText="Department of Computer Science &amp; Information technology" w:value="Department of Computer Science &amp; Information technology"/>
            <w:listItem w:displayText="Department of Electrical  &amp; Electronics engineering" w:value="Department of Electrical  &amp; Electronics engineering"/>
            <w:listItem w:displayText="Department of Enviroment  &amp; Health Sciences" w:value="Department of Enviroment  &amp; Health Sciences"/>
            <w:listItem w:displayText="Department of Hospitality  &amp; Tourism" w:value="Department of Hospitality  &amp; Tourism"/>
            <w:listItem w:displayText="Department of Management Science" w:value="Department of Management Science"/>
            <w:listItem w:displayText="Department of Mathematics  &amp; Physics" w:value="Department of Mathematics  &amp; Physics"/>
            <w:listItem w:displayText="Department of Mechanical  &amp; Automotive Engineering" w:value="Department of Mechanical  &amp; Automotive Engineering"/>
            <w:listItem w:displayText="Department of Medical Engineering" w:value="Department of Medical Engineering"/>
            <w:listItem w:displayText="Department of Medical Sciences" w:value="Department of Medical Sciences"/>
            <w:listItem w:displayText="Department of Pure &amp; Applied Sciences" w:value="Department of Pure &amp; Applied Sciences"/>
            <w:listItem w:displayText="Social Sciences" w:value="Social Sciences"/>
          </w:comboBox>
        </w:sdtPr>
        <w:sdtEndPr>
          <w:rPr>
            <w:rStyle w:val="Style10"/>
            <w:caps/>
            <w:sz w:val="32"/>
          </w:rPr>
        </w:sdtEndPr>
        <w:sdtContent>
          <w:r w:rsidR="00C2758F" w:rsidRPr="00F44219">
            <w:rPr>
              <w:rStyle w:val="Style42"/>
              <w:color w:val="FFFFFF" w:themeColor="background1"/>
              <w:szCs w:val="28"/>
            </w:rPr>
            <w:t>D</w:t>
          </w:r>
          <w:r w:rsidR="002635BE">
            <w:rPr>
              <w:rStyle w:val="Style42"/>
              <w:color w:val="FFFFFF" w:themeColor="background1"/>
              <w:szCs w:val="28"/>
            </w:rPr>
            <w:t>BD</w:t>
          </w:r>
          <w:r w:rsidR="00C2758F" w:rsidRPr="00F44219">
            <w:rPr>
              <w:rStyle w:val="Style42"/>
              <w:color w:val="FFFFFF" w:themeColor="background1"/>
              <w:szCs w:val="28"/>
            </w:rPr>
            <w:t>epartment of Computer Science &amp; Information technology</w:t>
          </w:r>
        </w:sdtContent>
      </w:sdt>
    </w:p>
    <w:p w:rsidR="00596474" w:rsidRDefault="00596474" w:rsidP="00FD4AD2">
      <w:pPr>
        <w:spacing w:after="0" w:line="360" w:lineRule="auto"/>
        <w:rPr>
          <w:rStyle w:val="Style10"/>
          <w:sz w:val="28"/>
          <w:szCs w:val="28"/>
        </w:rPr>
      </w:pPr>
      <w:r>
        <w:rPr>
          <w:rStyle w:val="Style10"/>
          <w:sz w:val="28"/>
          <w:szCs w:val="28"/>
        </w:rPr>
        <w:t xml:space="preserve"> CLASS</w:t>
      </w:r>
      <w:r w:rsidR="009F2DFC" w:rsidRPr="000869ED">
        <w:rPr>
          <w:rStyle w:val="Style10"/>
          <w:sz w:val="28"/>
          <w:szCs w:val="28"/>
        </w:rPr>
        <w:tab/>
      </w:r>
      <w:r w:rsidR="009F2DFC" w:rsidRPr="000869ED">
        <w:rPr>
          <w:rStyle w:val="Style10"/>
          <w:sz w:val="28"/>
          <w:szCs w:val="28"/>
        </w:rPr>
        <w:tab/>
      </w:r>
      <w:r w:rsidR="009F2DFC" w:rsidRPr="000869ED">
        <w:rPr>
          <w:rStyle w:val="Style10"/>
          <w:sz w:val="28"/>
          <w:szCs w:val="28"/>
        </w:rPr>
        <w:tab/>
        <w:t>:</w:t>
      </w:r>
      <w:r w:rsidR="002635BE">
        <w:rPr>
          <w:rStyle w:val="Style10"/>
          <w:sz w:val="28"/>
          <w:szCs w:val="28"/>
        </w:rPr>
        <w:t>BDAT/BCS 2.2</w:t>
      </w:r>
    </w:p>
    <w:p w:rsidR="00596474" w:rsidRDefault="00596474" w:rsidP="00FD4AD2">
      <w:pPr>
        <w:spacing w:after="0" w:line="360" w:lineRule="auto"/>
        <w:rPr>
          <w:rStyle w:val="Style10"/>
          <w:sz w:val="28"/>
          <w:szCs w:val="28"/>
        </w:rPr>
      </w:pPr>
    </w:p>
    <w:p w:rsidR="00596474" w:rsidRDefault="00596474" w:rsidP="00FD4AD2">
      <w:pPr>
        <w:spacing w:after="0" w:line="360" w:lineRule="auto"/>
        <w:rPr>
          <w:rStyle w:val="Style10"/>
          <w:sz w:val="28"/>
          <w:szCs w:val="28"/>
        </w:rPr>
      </w:pPr>
    </w:p>
    <w:p w:rsidR="00596474" w:rsidRDefault="00596474" w:rsidP="00FD4AD2">
      <w:pPr>
        <w:spacing w:after="0" w:line="360" w:lineRule="auto"/>
        <w:rPr>
          <w:rStyle w:val="Style10"/>
          <w:sz w:val="28"/>
          <w:szCs w:val="28"/>
        </w:rPr>
      </w:pPr>
    </w:p>
    <w:p w:rsidR="0085116A" w:rsidRPr="0085116A" w:rsidRDefault="0085116A" w:rsidP="00FD4AD2">
      <w:pPr>
        <w:spacing w:after="0" w:line="360" w:lineRule="auto"/>
        <w:rPr>
          <w:rStyle w:val="Style10"/>
          <w:sz w:val="2"/>
          <w:szCs w:val="2"/>
        </w:rPr>
      </w:pPr>
    </w:p>
    <w:p w:rsidR="00A26968" w:rsidRDefault="00A26968" w:rsidP="00FD4AD2">
      <w:pPr>
        <w:spacing w:after="0" w:line="360" w:lineRule="auto"/>
        <w:rPr>
          <w:rStyle w:val="Style10"/>
          <w:sz w:val="28"/>
          <w:szCs w:val="28"/>
        </w:rPr>
      </w:pPr>
    </w:p>
    <w:p w:rsidR="00A26968" w:rsidRDefault="00A26968" w:rsidP="00FD4AD2">
      <w:pPr>
        <w:spacing w:after="0" w:line="360" w:lineRule="auto"/>
        <w:rPr>
          <w:rStyle w:val="Style10"/>
          <w:sz w:val="28"/>
          <w:szCs w:val="28"/>
        </w:rPr>
      </w:pPr>
    </w:p>
    <w:p w:rsidR="009F2DFC" w:rsidRPr="000869ED" w:rsidRDefault="009F2DFC" w:rsidP="00566D7E">
      <w:pPr>
        <w:spacing w:after="0" w:line="360" w:lineRule="auto"/>
        <w:rPr>
          <w:rStyle w:val="Style10"/>
          <w:sz w:val="28"/>
          <w:szCs w:val="28"/>
        </w:rPr>
      </w:pPr>
      <w:r w:rsidRPr="000869ED">
        <w:rPr>
          <w:rStyle w:val="Style10"/>
          <w:sz w:val="28"/>
          <w:szCs w:val="28"/>
        </w:rPr>
        <w:t>Mode offered</w:t>
      </w:r>
      <w:r w:rsidR="000869ED">
        <w:rPr>
          <w:rStyle w:val="Style10"/>
          <w:sz w:val="28"/>
          <w:szCs w:val="28"/>
        </w:rPr>
        <w:tab/>
      </w:r>
      <w:r w:rsidRPr="000869ED">
        <w:rPr>
          <w:rStyle w:val="Style10"/>
          <w:sz w:val="28"/>
          <w:szCs w:val="28"/>
        </w:rPr>
        <w:tab/>
        <w:t>:</w:t>
      </w:r>
      <w:r w:rsidRPr="000869ED">
        <w:rPr>
          <w:rStyle w:val="Style10"/>
          <w:sz w:val="28"/>
          <w:szCs w:val="28"/>
        </w:rPr>
        <w:tab/>
      </w:r>
      <w:sdt>
        <w:sdtPr>
          <w:rPr>
            <w:rStyle w:val="Style46"/>
            <w:szCs w:val="28"/>
          </w:rPr>
          <w:id w:val="-853263493"/>
          <w:placeholder>
            <w:docPart w:val="37344670A96C45DEBDBBA0740653B441"/>
          </w:placeholder>
          <w:dropDownList>
            <w:listItem w:displayText="Common Paper (inter-Departmental)" w:value="Common Paper (inter-Departmental)"/>
            <w:listItem w:displayText="Departmental paper" w:value="Departmental paper"/>
          </w:dropDownList>
        </w:sdtPr>
        <w:sdtEndPr>
          <w:rPr>
            <w:rStyle w:val="Style10"/>
            <w:caps/>
            <w:sz w:val="32"/>
          </w:rPr>
        </w:sdtEndPr>
        <w:sdtContent>
          <w:r w:rsidR="002E3895">
            <w:rPr>
              <w:rStyle w:val="Style46"/>
              <w:szCs w:val="28"/>
            </w:rPr>
            <w:t>Departmental paper</w:t>
          </w:r>
        </w:sdtContent>
      </w:sdt>
    </w:p>
    <w:p w:rsidR="00690924" w:rsidRDefault="009F2DFC" w:rsidP="00690924">
      <w:pPr>
        <w:spacing w:after="0" w:line="360" w:lineRule="auto"/>
        <w:ind w:left="2880" w:hanging="2880"/>
        <w:rPr>
          <w:rStyle w:val="Style10"/>
          <w:color w:val="FFFFFF" w:themeColor="background1"/>
          <w:sz w:val="36"/>
          <w:szCs w:val="36"/>
        </w:rPr>
      </w:pPr>
      <w:r w:rsidRPr="00F44219">
        <w:rPr>
          <w:rStyle w:val="Style10"/>
          <w:color w:val="FFFFFF" w:themeColor="background1"/>
          <w:sz w:val="36"/>
          <w:szCs w:val="36"/>
        </w:rPr>
        <w:t>U</w:t>
      </w:r>
      <w:r w:rsidR="00F44219" w:rsidRPr="00F44219">
        <w:rPr>
          <w:w w:val="90"/>
          <w:sz w:val="36"/>
          <w:szCs w:val="36"/>
        </w:rPr>
        <w:t>BC</w:t>
      </w:r>
      <w:r w:rsidR="00415004">
        <w:rPr>
          <w:w w:val="90"/>
          <w:sz w:val="36"/>
          <w:szCs w:val="36"/>
        </w:rPr>
        <w:t>IT 2214</w:t>
      </w:r>
      <w:r w:rsidR="009F4C18">
        <w:rPr>
          <w:spacing w:val="25"/>
          <w:w w:val="90"/>
          <w:sz w:val="36"/>
          <w:szCs w:val="36"/>
        </w:rPr>
        <w:t xml:space="preserve"> SOFTWARE ENGINEERING</w:t>
      </w:r>
      <w:r w:rsidR="00F44219" w:rsidRPr="00F44219">
        <w:rPr>
          <w:spacing w:val="25"/>
          <w:w w:val="90"/>
          <w:sz w:val="36"/>
          <w:szCs w:val="36"/>
        </w:rPr>
        <w:t xml:space="preserve"> </w:t>
      </w:r>
      <w:r w:rsidRPr="00F44219">
        <w:rPr>
          <w:rStyle w:val="Style10"/>
          <w:color w:val="FFFFFF" w:themeColor="background1"/>
          <w:sz w:val="36"/>
          <w:szCs w:val="36"/>
        </w:rPr>
        <w:t>ni</w:t>
      </w:r>
    </w:p>
    <w:sdt>
      <w:sdtPr>
        <w:rPr>
          <w:rStyle w:val="Style29"/>
          <w:rFonts w:ascii="Book Antiqua" w:hAnsi="Book Antiqua"/>
          <w:b/>
          <w:sz w:val="28"/>
          <w:szCs w:val="28"/>
        </w:rPr>
        <w:id w:val="675850103"/>
        <w:placeholder>
          <w:docPart w:val="496339BB38454CDFBAA9B8D2E303B2B4"/>
        </w:placeholder>
      </w:sdtPr>
      <w:sdtEndPr>
        <w:rPr>
          <w:rStyle w:val="DefaultParagraphFont"/>
          <w:rFonts w:cs="Times New Roman"/>
          <w:caps w:val="0"/>
        </w:rPr>
      </w:sdtEndPr>
      <w:sdtContent>
        <w:p w:rsidR="00690924" w:rsidRPr="00690924" w:rsidRDefault="00733CF0" w:rsidP="00415004">
          <w:pPr>
            <w:spacing w:after="0" w:line="240" w:lineRule="auto"/>
            <w:rPr>
              <w:rFonts w:ascii="Book Antiqua" w:hAnsi="Book Antiqua" w:cs="Times New Roman"/>
              <w:b/>
              <w:sz w:val="28"/>
              <w:szCs w:val="28"/>
            </w:rPr>
          </w:pPr>
          <w:r>
            <w:rPr>
              <w:rStyle w:val="Style29"/>
              <w:rFonts w:ascii="Book Antiqua" w:hAnsi="Book Antiqua"/>
              <w:b/>
              <w:sz w:val="28"/>
              <w:szCs w:val="28"/>
            </w:rPr>
            <w:t xml:space="preserve"> Y2S1</w:t>
          </w:r>
          <w:r w:rsidR="00690924" w:rsidRPr="00690924">
            <w:rPr>
              <w:rStyle w:val="Style29"/>
              <w:rFonts w:ascii="Book Antiqua" w:hAnsi="Book Antiqua"/>
              <w:b/>
              <w:sz w:val="28"/>
              <w:szCs w:val="28"/>
            </w:rPr>
            <w:t xml:space="preserve"> </w:t>
          </w:r>
        </w:p>
      </w:sdtContent>
    </w:sdt>
    <w:p w:rsidR="0002054B" w:rsidRPr="00F44219" w:rsidRDefault="00690924" w:rsidP="00690924">
      <w:pPr>
        <w:spacing w:after="0" w:line="360" w:lineRule="auto"/>
        <w:ind w:left="2880" w:hanging="2880"/>
        <w:rPr>
          <w:rFonts w:cs="Times New Roman"/>
          <w:color w:val="FFFFFF" w:themeColor="background1"/>
          <w:sz w:val="28"/>
          <w:szCs w:val="28"/>
        </w:rPr>
      </w:pPr>
      <w:r w:rsidRPr="00F44219">
        <w:rPr>
          <w:rStyle w:val="Style10"/>
          <w:color w:val="FFFFFF" w:themeColor="background1"/>
          <w:sz w:val="36"/>
          <w:szCs w:val="36"/>
        </w:rPr>
        <w:t xml:space="preserve"> </w:t>
      </w:r>
      <w:r w:rsidR="009F2DFC" w:rsidRPr="00F44219">
        <w:rPr>
          <w:rStyle w:val="Style10"/>
          <w:color w:val="FFFFFF" w:themeColor="background1"/>
          <w:sz w:val="36"/>
          <w:szCs w:val="36"/>
        </w:rPr>
        <w:t>t</w:t>
      </w:r>
      <w:r w:rsidR="009F2DFC" w:rsidRPr="00F44219">
        <w:rPr>
          <w:rStyle w:val="Style10"/>
          <w:color w:val="FFFFFF" w:themeColor="background1"/>
          <w:sz w:val="28"/>
          <w:szCs w:val="28"/>
        </w:rPr>
        <w:t xml:space="preserve"> Code      </w:t>
      </w:r>
      <w:r w:rsidR="009F2DFC" w:rsidRPr="00F44219">
        <w:rPr>
          <w:rStyle w:val="Style10"/>
          <w:color w:val="FFFFFF" w:themeColor="background1"/>
          <w:sz w:val="28"/>
          <w:szCs w:val="28"/>
        </w:rPr>
        <w:tab/>
      </w:r>
      <w:sdt>
        <w:sdtPr>
          <w:rPr>
            <w:rStyle w:val="Style47"/>
            <w:color w:val="FFFFFF" w:themeColor="background1"/>
            <w:szCs w:val="28"/>
          </w:rPr>
          <w:tag w:val="Unit Code: Title"/>
          <w:id w:val="1513035237"/>
          <w:lock w:val="sdtLocked"/>
          <w:placeholder>
            <w:docPart w:val="7DCF29C8F47F4B9CA74DC74D3555BCB3"/>
          </w:placeholder>
        </w:sdtPr>
        <w:sdtEndPr>
          <w:rPr>
            <w:rStyle w:val="DefaultParagraphFont"/>
            <w:rFonts w:asciiTheme="minorHAnsi" w:hAnsiTheme="minorHAnsi" w:cs="Times New Roman"/>
            <w:sz w:val="22"/>
          </w:rPr>
        </w:sdtEndPr>
        <w:sdtContent>
          <w:r w:rsidR="00FF776F" w:rsidRPr="00F44219">
            <w:rPr>
              <w:rStyle w:val="Style47"/>
              <w:color w:val="FFFFFF" w:themeColor="background1"/>
              <w:szCs w:val="28"/>
            </w:rPr>
            <w:t xml:space="preserve">CSE </w:t>
          </w:r>
          <w:r w:rsidR="00AB32E8" w:rsidRPr="00F44219">
            <w:rPr>
              <w:rStyle w:val="Style47"/>
              <w:color w:val="FFFFFF" w:themeColor="background1"/>
              <w:szCs w:val="28"/>
            </w:rPr>
            <w:t>4302</w:t>
          </w:r>
        </w:sdtContent>
      </w:sdt>
      <w:r w:rsidR="00C349EF" w:rsidRPr="00F44219">
        <w:rPr>
          <w:rFonts w:cs="Times New Roman"/>
          <w:color w:val="FFFFFF" w:themeColor="background1"/>
          <w:sz w:val="28"/>
          <w:szCs w:val="28"/>
        </w:rPr>
        <w:t xml:space="preserve">: </w:t>
      </w:r>
      <w:sdt>
        <w:sdtPr>
          <w:rPr>
            <w:rStyle w:val="Style48"/>
            <w:color w:val="FFFFFF" w:themeColor="background1"/>
            <w:szCs w:val="28"/>
          </w:rPr>
          <w:id w:val="1197577640"/>
          <w:lock w:val="sdtLocked"/>
          <w:placeholder>
            <w:docPart w:val="93E959B820604DD986109D63C015F020"/>
          </w:placeholder>
        </w:sdtPr>
        <w:sdtEndPr>
          <w:rPr>
            <w:rStyle w:val="DefaultParagraphFont"/>
            <w:rFonts w:asciiTheme="minorHAnsi" w:hAnsiTheme="minorHAnsi" w:cs="Times New Roman"/>
            <w:sz w:val="22"/>
          </w:rPr>
        </w:sdtEndPr>
        <w:sdtContent>
          <w:r w:rsidR="003D61D8" w:rsidRPr="00F44219">
            <w:rPr>
              <w:rStyle w:val="Style48"/>
              <w:color w:val="FFFFFF" w:themeColor="background1"/>
              <w:szCs w:val="28"/>
            </w:rPr>
            <w:t>ADV</w:t>
          </w:r>
          <w:r w:rsidR="00AB32E8" w:rsidRPr="00F44219">
            <w:rPr>
              <w:rStyle w:val="Style48"/>
              <w:color w:val="FFFFFF" w:themeColor="background1"/>
              <w:szCs w:val="28"/>
            </w:rPr>
            <w:t xml:space="preserve">ANCED WEB </w:t>
          </w:r>
          <w:r w:rsidRPr="00690924">
            <w:rPr>
              <w:rFonts w:ascii="Book Antiqua" w:hAnsi="Book Antiqua" w:cs="Times New Roman"/>
              <w:b/>
              <w:sz w:val="28"/>
              <w:szCs w:val="28"/>
            </w:rPr>
            <w:t xml:space="preserve"> </w:t>
          </w:r>
          <w:r w:rsidRPr="00690924">
            <w:rPr>
              <w:rStyle w:val="Style48"/>
              <w:b/>
              <w:color w:val="FFFFFF" w:themeColor="background1"/>
              <w:szCs w:val="28"/>
            </w:rPr>
            <w:t xml:space="preserve"> </w:t>
          </w:r>
          <w:r w:rsidR="00AB32E8" w:rsidRPr="00690924">
            <w:rPr>
              <w:rStyle w:val="Style48"/>
              <w:b/>
              <w:color w:val="FFFFFF" w:themeColor="background1"/>
              <w:szCs w:val="28"/>
            </w:rPr>
            <w:t>APPLIC</w:t>
          </w:r>
          <w:r w:rsidR="00AB32E8" w:rsidRPr="00F44219">
            <w:rPr>
              <w:rStyle w:val="Style48"/>
              <w:color w:val="FFFFFF" w:themeColor="background1"/>
              <w:szCs w:val="28"/>
            </w:rPr>
            <w:t xml:space="preserve">ATION </w:t>
          </w:r>
          <w:r w:rsidR="00297C13" w:rsidRPr="00F44219">
            <w:rPr>
              <w:rStyle w:val="Style48"/>
              <w:color w:val="FFFFFF" w:themeColor="background1"/>
              <w:szCs w:val="28"/>
            </w:rPr>
            <w:t>PROGRAMMING</w:t>
          </w:r>
        </w:sdtContent>
      </w:sdt>
    </w:p>
    <w:p w:rsidR="00675B12" w:rsidRPr="000869ED" w:rsidRDefault="00675B12" w:rsidP="00566D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9ED">
        <w:rPr>
          <w:rFonts w:ascii="Times New Roman" w:hAnsi="Times New Roman" w:cs="Times New Roman"/>
          <w:sz w:val="28"/>
          <w:szCs w:val="28"/>
        </w:rPr>
        <w:t>EXAM DURATION</w:t>
      </w:r>
      <w:r w:rsidRPr="000869ED">
        <w:rPr>
          <w:rFonts w:ascii="Times New Roman" w:hAnsi="Times New Roman" w:cs="Times New Roman"/>
          <w:sz w:val="28"/>
          <w:szCs w:val="28"/>
        </w:rPr>
        <w:tab/>
        <w:t>:</w:t>
      </w:r>
      <w:r w:rsidRPr="000869ED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Style w:val="Style51"/>
            <w:szCs w:val="28"/>
          </w:rPr>
          <w:id w:val="-1212184931"/>
          <w:placeholder>
            <w:docPart w:val="B5A806FF329A41448F3B5137E991C7FD"/>
          </w:placeholder>
          <w:dropDownList>
            <w:listItem w:value="Choose an item.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>
          <w:rPr>
            <w:rStyle w:val="Style26"/>
            <w:sz w:val="32"/>
          </w:rPr>
        </w:sdtEndPr>
        <w:sdtContent>
          <w:r w:rsidR="00A0099B">
            <w:rPr>
              <w:rStyle w:val="Style51"/>
              <w:szCs w:val="28"/>
            </w:rPr>
            <w:t>2</w:t>
          </w:r>
        </w:sdtContent>
      </w:sdt>
      <w:r w:rsidRPr="000869ED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675B12" w:rsidRDefault="00FF776F" w:rsidP="00566D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STUDENTS</w:t>
      </w:r>
      <w:r>
        <w:rPr>
          <w:rFonts w:ascii="Times New Roman" w:hAnsi="Times New Roman" w:cs="Times New Roman"/>
          <w:sz w:val="28"/>
          <w:szCs w:val="28"/>
        </w:rPr>
        <w:tab/>
      </w:r>
      <w:r w:rsidR="005F727D">
        <w:rPr>
          <w:rFonts w:ascii="Times New Roman" w:hAnsi="Times New Roman" w:cs="Times New Roman"/>
          <w:sz w:val="28"/>
          <w:szCs w:val="28"/>
        </w:rPr>
        <w:t>12</w:t>
      </w:r>
      <w:r w:rsidR="00F44219">
        <w:rPr>
          <w:rFonts w:ascii="Times New Roman" w:hAnsi="Times New Roman" w:cs="Times New Roman"/>
          <w:sz w:val="28"/>
          <w:szCs w:val="28"/>
        </w:rPr>
        <w:t>0</w:t>
      </w:r>
    </w:p>
    <w:p w:rsidR="00A2098D" w:rsidRPr="000869ED" w:rsidRDefault="00A2098D" w:rsidP="00566D7E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</w:t>
      </w:r>
      <w:r w:rsidR="00415004">
        <w:rPr>
          <w:rFonts w:ascii="Times New Roman" w:hAnsi="Times New Roman" w:cs="Times New Roman"/>
          <w:sz w:val="28"/>
          <w:szCs w:val="28"/>
        </w:rPr>
        <w:t xml:space="preserve">TE OF SUBMISSION: Pick Date APRIL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415004">
        <w:rPr>
          <w:rFonts w:ascii="Times New Roman" w:hAnsi="Times New Roman" w:cs="Times New Roman"/>
          <w:sz w:val="28"/>
          <w:szCs w:val="28"/>
        </w:rPr>
        <w:t>5</w:t>
      </w:r>
    </w:p>
    <w:p w:rsidR="00B3696D" w:rsidRPr="00A2098D" w:rsidRDefault="00B3696D" w:rsidP="00566D7E">
      <w:pPr>
        <w:tabs>
          <w:tab w:val="left" w:pos="3765"/>
        </w:tabs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098D">
        <w:rPr>
          <w:rFonts w:ascii="Times New Roman" w:hAnsi="Times New Roman" w:cs="Times New Roman"/>
          <w:color w:val="FFFFFF" w:themeColor="background1"/>
          <w:sz w:val="28"/>
          <w:szCs w:val="28"/>
        </w:rPr>
        <w:t>DATE</w:t>
      </w:r>
      <w:r w:rsidR="00AC2BE6" w:rsidRPr="00A2098D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OF SUBMISSION:</w:t>
      </w:r>
      <w:sdt>
        <w:sdtPr>
          <w:rPr>
            <w:rStyle w:val="Style53"/>
            <w:color w:val="FFFFFF" w:themeColor="background1"/>
            <w:szCs w:val="28"/>
          </w:rPr>
          <w:id w:val="2047398603"/>
          <w:lock w:val="sdtLocked"/>
          <w:placeholder>
            <w:docPart w:val="AA40015915FF4403A444189C426DF76A"/>
          </w:placeholder>
          <w:showingPlcHdr/>
          <w:comboBox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>
          <w:rPr>
            <w:rStyle w:val="DefaultParagraphFont"/>
            <w:rFonts w:asciiTheme="minorHAnsi" w:hAnsiTheme="minorHAnsi" w:cs="Times New Roman"/>
            <w:sz w:val="22"/>
          </w:rPr>
        </w:sdtEndPr>
        <w:sdtContent>
          <w:r w:rsidRPr="00A2098D">
            <w:rPr>
              <w:rStyle w:val="PlaceholderText"/>
              <w:rFonts w:cs="Times New Roman"/>
              <w:color w:val="FFFFFF" w:themeColor="background1"/>
              <w:sz w:val="28"/>
              <w:szCs w:val="28"/>
            </w:rPr>
            <w:t>Pick Date</w:t>
          </w:r>
        </w:sdtContent>
      </w:sdt>
      <w:sdt>
        <w:sdtPr>
          <w:rPr>
            <w:rStyle w:val="Style35"/>
            <w:color w:val="FFFFFF" w:themeColor="background1"/>
            <w:sz w:val="28"/>
            <w:szCs w:val="28"/>
          </w:rPr>
          <w:id w:val="506952174"/>
          <w:lock w:val="sdtLocked"/>
          <w:placeholder>
            <w:docPart w:val="C066D9246D3B4EA5B4D3107BF9651FBB"/>
          </w:placeholder>
          <w:comboBox>
            <w:listItem w:value="Choose an item."/>
            <w:listItem w:displayText="Jan" w:value="Jan"/>
            <w:listItem w:displayText="Feb" w:value="Feb"/>
            <w:listItem w:displayText="Mar" w:value="Mar"/>
            <w:listItem w:displayText="Apr" w:value="Apr"/>
            <w:listItem w:displayText="May" w:value="May"/>
            <w:listItem w:displayText="Jun" w:value="Jun"/>
            <w:listItem w:displayText="Jul" w:value="Jul"/>
            <w:listItem w:displayText="Aug" w:value="Aug"/>
            <w:listItem w:displayText="Sep" w:value="Sep"/>
            <w:listItem w:displayText="Oct" w:value="Oct"/>
            <w:listItem w:displayText="Nov" w:value="Nov"/>
            <w:listItem w:displayText="Dec" w:value="Dec"/>
          </w:comboBox>
        </w:sdtPr>
        <w:sdtEndPr>
          <w:rPr>
            <w:rStyle w:val="DefaultParagraphFont"/>
            <w:rFonts w:asciiTheme="minorHAnsi" w:hAnsiTheme="minorHAnsi" w:cs="Times New Roman"/>
          </w:rPr>
        </w:sdtEndPr>
        <w:sdtContent>
          <w:r w:rsidR="008E136A" w:rsidRPr="00A2098D">
            <w:rPr>
              <w:rStyle w:val="Style35"/>
              <w:color w:val="FFFFFF" w:themeColor="background1"/>
              <w:sz w:val="28"/>
              <w:szCs w:val="28"/>
            </w:rPr>
            <w:t>Jul</w:t>
          </w:r>
        </w:sdtContent>
      </w:sdt>
      <w:sdt>
        <w:sdtPr>
          <w:rPr>
            <w:rStyle w:val="Style36"/>
            <w:color w:val="FFFFFF" w:themeColor="background1"/>
            <w:sz w:val="28"/>
            <w:szCs w:val="28"/>
          </w:rPr>
          <w:id w:val="-189683830"/>
          <w:lock w:val="sdtLocked"/>
          <w:placeholder>
            <w:docPart w:val="FAFFF484DC8E4FC98E53CF1B6F137199"/>
          </w:placeholder>
          <w:comboBox>
            <w:listItem w:value="Choose an item.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</w:comboBox>
        </w:sdtPr>
        <w:sdtEndPr>
          <w:rPr>
            <w:rStyle w:val="DefaultParagraphFont"/>
            <w:rFonts w:asciiTheme="minorHAnsi" w:hAnsiTheme="minorHAnsi" w:cs="Times New Roman"/>
          </w:rPr>
        </w:sdtEndPr>
        <w:sdtContent>
          <w:r w:rsidR="008E136A" w:rsidRPr="00A2098D">
            <w:rPr>
              <w:rStyle w:val="Style36"/>
              <w:color w:val="FFFFFF" w:themeColor="background1"/>
              <w:sz w:val="28"/>
              <w:szCs w:val="28"/>
            </w:rPr>
            <w:t>2021</w:t>
          </w:r>
        </w:sdtContent>
      </w:sdt>
    </w:p>
    <w:p w:rsidR="00EA1B0D" w:rsidRDefault="00AC2BE6" w:rsidP="00566D7E">
      <w:pPr>
        <w:tabs>
          <w:tab w:val="left" w:pos="376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69ED">
        <w:rPr>
          <w:rFonts w:ascii="Times New Roman" w:hAnsi="Times New Roman" w:cs="Times New Roman"/>
          <w:b/>
          <w:sz w:val="28"/>
          <w:szCs w:val="28"/>
          <w:u w:val="single"/>
        </w:rPr>
        <w:t>INSTRUCTIONS TO CANDIDATES</w:t>
      </w:r>
    </w:p>
    <w:p w:rsidR="00697357" w:rsidRDefault="00697357" w:rsidP="00216CA2">
      <w:pPr>
        <w:tabs>
          <w:tab w:val="left" w:pos="376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098D" w:rsidRPr="000869ED" w:rsidRDefault="00A2098D" w:rsidP="00216CA2">
      <w:pPr>
        <w:tabs>
          <w:tab w:val="left" w:pos="376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 paper consists of Five Questions. Attempt question one and any other three questions</w:t>
      </w:r>
    </w:p>
    <w:p w:rsidR="00AC2BE6" w:rsidRPr="00596474" w:rsidRDefault="00AC2BE6" w:rsidP="00216CA2">
      <w:pPr>
        <w:tabs>
          <w:tab w:val="left" w:pos="3765"/>
        </w:tabs>
        <w:spacing w:after="0" w:line="240" w:lineRule="auto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300414" w:rsidRPr="00A2098D" w:rsidRDefault="00675B12" w:rsidP="00300414">
      <w:pPr>
        <w:tabs>
          <w:tab w:val="left" w:pos="3765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2098D">
        <w:rPr>
          <w:rFonts w:ascii="Times New Roman" w:hAnsi="Times New Roman" w:cs="Times New Roman"/>
          <w:color w:val="FFFFFF" w:themeColor="background1"/>
          <w:sz w:val="28"/>
          <w:szCs w:val="28"/>
        </w:rPr>
        <w:t>The</w:t>
      </w:r>
      <w:r w:rsidR="00300414" w:rsidRPr="00A2098D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paper consists of </w:t>
      </w:r>
      <w:sdt>
        <w:sdtPr>
          <w:rPr>
            <w:rStyle w:val="Style54"/>
            <w:color w:val="FFFFFF" w:themeColor="background1"/>
            <w:szCs w:val="28"/>
          </w:rPr>
          <w:id w:val="783777296"/>
          <w:lock w:val="sdtLocked"/>
          <w:placeholder>
            <w:docPart w:val="772D6C2285EF4DC0BBF094364DB3C489"/>
          </w:placeholder>
          <w:dropDownList>
            <w:listItem w:value="Choose an item."/>
            <w:listItem w:displayText="one" w:value="one"/>
            <w:listItem w:displayText="two" w:value="two"/>
            <w:listItem w:displayText="three" w:value="three"/>
            <w:listItem w:displayText="four" w:value="four"/>
            <w:listItem w:displayText="five" w:value="five"/>
            <w:listItem w:displayText="six" w:value="six"/>
            <w:listItem w:displayText="seven" w:value="seven"/>
          </w:dropDownList>
        </w:sdtPr>
        <w:sdtEndPr>
          <w:rPr>
            <w:rStyle w:val="DefaultParagraphFont"/>
            <w:rFonts w:asciiTheme="minorHAnsi" w:hAnsiTheme="minorHAnsi" w:cs="Times New Roman"/>
            <w:sz w:val="22"/>
          </w:rPr>
        </w:sdtEndPr>
        <w:sdtContent>
          <w:r w:rsidR="00A0099B" w:rsidRPr="00A2098D">
            <w:rPr>
              <w:rStyle w:val="Style54"/>
              <w:color w:val="FFFFFF" w:themeColor="background1"/>
              <w:szCs w:val="28"/>
            </w:rPr>
            <w:t>five</w:t>
          </w:r>
        </w:sdtContent>
      </w:sdt>
      <w:sdt>
        <w:sdtPr>
          <w:rPr>
            <w:rStyle w:val="Style38"/>
            <w:color w:val="FFFFFF" w:themeColor="background1"/>
            <w:sz w:val="28"/>
            <w:szCs w:val="28"/>
          </w:rPr>
          <w:id w:val="-956486055"/>
          <w:lock w:val="sdtLocked"/>
          <w:placeholder>
            <w:docPart w:val="2BF17B8F9FCB4D558A2ACD7F3AD64F39"/>
          </w:placeholder>
          <w:dropDownList>
            <w:listItem w:value="Choose an item."/>
            <w:listItem w:displayText="Question(s)" w:value="Question(s)"/>
            <w:listItem w:displayText="Section(s)" w:value="Section(s)"/>
          </w:dropDownList>
        </w:sdtPr>
        <w:sdtEndPr>
          <w:rPr>
            <w:rStyle w:val="DefaultParagraphFont"/>
            <w:rFonts w:asciiTheme="minorHAnsi" w:hAnsiTheme="minorHAnsi" w:cs="Times New Roman"/>
          </w:rPr>
        </w:sdtEndPr>
        <w:sdtContent>
          <w:r w:rsidR="00A0099B" w:rsidRPr="00A2098D">
            <w:rPr>
              <w:rStyle w:val="Style38"/>
              <w:color w:val="FFFFFF" w:themeColor="background1"/>
              <w:sz w:val="28"/>
              <w:szCs w:val="28"/>
            </w:rPr>
            <w:t>Question(s)</w:t>
          </w:r>
        </w:sdtContent>
      </w:sdt>
      <w:r w:rsidR="00216CA2" w:rsidRPr="00A2098D">
        <w:rPr>
          <w:rFonts w:ascii="Times New Roman" w:hAnsi="Times New Roman" w:cs="Times New Roman"/>
          <w:color w:val="FFFFFF" w:themeColor="background1"/>
          <w:sz w:val="28"/>
          <w:szCs w:val="28"/>
        </w:rPr>
        <w:t>. Attempt</w:t>
      </w:r>
      <w:sdt>
        <w:sdtPr>
          <w:rPr>
            <w:rStyle w:val="Style19"/>
            <w:color w:val="FFFFFF" w:themeColor="background1"/>
            <w:sz w:val="28"/>
            <w:szCs w:val="28"/>
          </w:rPr>
          <w:id w:val="2124964181"/>
          <w:lock w:val="sdtLocked"/>
          <w:placeholder>
            <w:docPart w:val="CBF3BDF9A98A48E4AC3CF00204C82A7E"/>
          </w:placeholder>
          <w:dropDownList>
            <w:listItem w:value="Choose an item."/>
            <w:listItem w:displayText="question ONE (Compulsory) and any other TWO questions" w:value="question ONE (Compulsory) and any other TWO questions"/>
            <w:listItem w:displayText="ALL questions" w:value="ALL questions"/>
            <w:listItem w:displayText="All questions in section A and B and any two questions in section C" w:value="All questions in section A and B and any two questions in section C"/>
            <w:listItem w:displayText="any THREE questions" w:value="any THREE questions"/>
          </w:dropDownList>
        </w:sdtPr>
        <w:sdtEndPr>
          <w:rPr>
            <w:rStyle w:val="DefaultParagraphFont"/>
            <w:rFonts w:asciiTheme="minorHAnsi" w:hAnsiTheme="minorHAnsi" w:cs="Times New Roman"/>
          </w:rPr>
        </w:sdtEndPr>
        <w:sdtContent>
          <w:r w:rsidR="00A0099B" w:rsidRPr="00A2098D">
            <w:rPr>
              <w:rStyle w:val="Style19"/>
              <w:color w:val="FFFFFF" w:themeColor="background1"/>
              <w:sz w:val="28"/>
              <w:szCs w:val="28"/>
            </w:rPr>
            <w:t>All questions in section A and B and any two questions in section C</w:t>
          </w:r>
        </w:sdtContent>
      </w:sdt>
      <w:r w:rsidR="00216CA2" w:rsidRPr="00A2098D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:rsidR="0093718E" w:rsidRPr="000869ED" w:rsidRDefault="0093718E" w:rsidP="00300414">
      <w:pPr>
        <w:tabs>
          <w:tab w:val="left" w:pos="37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5B12" w:rsidRPr="00596474" w:rsidRDefault="00675B12" w:rsidP="00300414">
      <w:pPr>
        <w:tabs>
          <w:tab w:val="left" w:pos="3765"/>
        </w:tabs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:rsidR="008A639C" w:rsidRDefault="00675B12" w:rsidP="00300414">
      <w:pPr>
        <w:tabs>
          <w:tab w:val="left" w:pos="3765"/>
        </w:tabs>
        <w:spacing w:after="0" w:line="240" w:lineRule="auto"/>
        <w:rPr>
          <w:rStyle w:val="PlaceholderText"/>
          <w:sz w:val="28"/>
          <w:szCs w:val="28"/>
        </w:rPr>
      </w:pPr>
      <w:r w:rsidRPr="000869ED">
        <w:rPr>
          <w:rFonts w:ascii="Times New Roman" w:hAnsi="Times New Roman" w:cs="Times New Roman"/>
          <w:sz w:val="28"/>
          <w:szCs w:val="28"/>
        </w:rPr>
        <w:t xml:space="preserve">NAME OF SETTER              :   </w:t>
      </w:r>
      <w:sdt>
        <w:sdtPr>
          <w:rPr>
            <w:rStyle w:val="Style55"/>
            <w:szCs w:val="28"/>
          </w:rPr>
          <w:tag w:val="Unit Code: Title"/>
          <w:id w:val="-551235243"/>
          <w:placeholder>
            <w:docPart w:val="F13ADBA18D8C46EE9E05085A16285003"/>
          </w:placeholder>
        </w:sdtPr>
        <w:sdtEndPr>
          <w:rPr>
            <w:rStyle w:val="DefaultParagraphFont"/>
            <w:rFonts w:asciiTheme="minorHAnsi" w:hAnsiTheme="minorHAnsi" w:cs="Times New Roman"/>
            <w:sz w:val="22"/>
          </w:rPr>
        </w:sdtEndPr>
        <w:sdtContent>
          <w:r w:rsidR="003E0509">
            <w:rPr>
              <w:rStyle w:val="Style55"/>
              <w:szCs w:val="28"/>
            </w:rPr>
            <w:t>DR. KENNEDY HADULLO</w:t>
          </w:r>
        </w:sdtContent>
      </w:sdt>
      <w:r w:rsidR="00596474">
        <w:rPr>
          <w:rFonts w:cs="Times New Roman"/>
          <w:sz w:val="28"/>
          <w:szCs w:val="28"/>
        </w:rPr>
        <w:tab/>
      </w:r>
      <w:r w:rsidR="00AC2BE6" w:rsidRPr="000869ED">
        <w:rPr>
          <w:rFonts w:ascii="Times New Roman" w:hAnsi="Times New Roman" w:cs="Times New Roman"/>
          <w:sz w:val="28"/>
          <w:szCs w:val="28"/>
        </w:rPr>
        <w:t>SIGNATURE:</w:t>
      </w:r>
      <w:r w:rsidR="00AC2BE6" w:rsidRPr="000869ED">
        <w:rPr>
          <w:rStyle w:val="PlaceholderText"/>
          <w:sz w:val="28"/>
          <w:szCs w:val="28"/>
        </w:rPr>
        <w:softHyphen/>
      </w:r>
      <w:r w:rsidR="00AC2BE6" w:rsidRP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  <w:t>_______________</w:t>
      </w:r>
    </w:p>
    <w:p w:rsidR="0093718E" w:rsidRPr="000869ED" w:rsidRDefault="0093718E" w:rsidP="00300414">
      <w:pPr>
        <w:tabs>
          <w:tab w:val="left" w:pos="3765"/>
        </w:tabs>
        <w:spacing w:after="0" w:line="240" w:lineRule="auto"/>
        <w:rPr>
          <w:rStyle w:val="PlaceholderText"/>
          <w:sz w:val="28"/>
          <w:szCs w:val="28"/>
        </w:rPr>
      </w:pPr>
    </w:p>
    <w:p w:rsidR="00AC2BE6" w:rsidRPr="000869ED" w:rsidRDefault="00AC2BE6" w:rsidP="00300414">
      <w:pPr>
        <w:tabs>
          <w:tab w:val="left" w:pos="3765"/>
        </w:tabs>
        <w:spacing w:after="0" w:line="240" w:lineRule="auto"/>
        <w:rPr>
          <w:rFonts w:cs="Times New Roman"/>
          <w:sz w:val="28"/>
          <w:szCs w:val="28"/>
        </w:rPr>
      </w:pPr>
    </w:p>
    <w:p w:rsidR="00675B12" w:rsidRPr="000869ED" w:rsidRDefault="00675B12" w:rsidP="00A26968">
      <w:pPr>
        <w:tabs>
          <w:tab w:val="left" w:pos="3765"/>
        </w:tabs>
        <w:spacing w:after="0" w:line="240" w:lineRule="auto"/>
        <w:rPr>
          <w:rStyle w:val="PlaceholderText"/>
          <w:sz w:val="28"/>
          <w:szCs w:val="28"/>
        </w:rPr>
      </w:pPr>
      <w:r w:rsidRPr="000869ED">
        <w:rPr>
          <w:rFonts w:ascii="Times New Roman" w:hAnsi="Times New Roman" w:cs="Times New Roman"/>
          <w:sz w:val="28"/>
          <w:szCs w:val="28"/>
        </w:rPr>
        <w:t xml:space="preserve">NAME OF MODERATOR   :   </w:t>
      </w:r>
      <w:r w:rsidR="000869ED">
        <w:rPr>
          <w:rStyle w:val="Style56"/>
          <w:szCs w:val="28"/>
        </w:rPr>
        <w:t>_____________________</w:t>
      </w:r>
      <w:r w:rsidR="00AC2BE6" w:rsidRPr="000869ED">
        <w:rPr>
          <w:rFonts w:ascii="Times New Roman" w:hAnsi="Times New Roman" w:cs="Times New Roman"/>
          <w:sz w:val="28"/>
          <w:szCs w:val="28"/>
        </w:rPr>
        <w:t>SIGNATURE:</w:t>
      </w:r>
      <w:r w:rsidR="00AC2BE6" w:rsidRPr="000869ED">
        <w:rPr>
          <w:rStyle w:val="PlaceholderText"/>
          <w:sz w:val="28"/>
          <w:szCs w:val="28"/>
        </w:rPr>
        <w:softHyphen/>
      </w:r>
      <w:r w:rsidR="00AC2BE6" w:rsidRP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</w:r>
      <w:r w:rsidR="000869ED">
        <w:rPr>
          <w:rStyle w:val="PlaceholderText"/>
          <w:sz w:val="28"/>
          <w:szCs w:val="28"/>
        </w:rPr>
        <w:softHyphen/>
        <w:t>_______________</w:t>
      </w:r>
    </w:p>
    <w:sectPr w:rsidR="00675B12" w:rsidRPr="000869ED" w:rsidSect="00A26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540" w:left="720" w:header="144" w:footer="3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588" w:rsidRDefault="00F74588" w:rsidP="00154D02">
      <w:pPr>
        <w:spacing w:after="0" w:line="240" w:lineRule="auto"/>
      </w:pPr>
      <w:r>
        <w:separator/>
      </w:r>
    </w:p>
  </w:endnote>
  <w:endnote w:type="continuationSeparator" w:id="0">
    <w:p w:rsidR="00F74588" w:rsidRDefault="00F74588" w:rsidP="0015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24" w:rsidRDefault="00690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BE6" w:rsidRDefault="00AC2BE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76C26" w:rsidRDefault="00476C26" w:rsidP="00B21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24" w:rsidRDefault="00690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588" w:rsidRDefault="00F74588" w:rsidP="00154D02">
      <w:pPr>
        <w:spacing w:after="0" w:line="240" w:lineRule="auto"/>
      </w:pPr>
      <w:r>
        <w:separator/>
      </w:r>
    </w:p>
  </w:footnote>
  <w:footnote w:type="continuationSeparator" w:id="0">
    <w:p w:rsidR="00F74588" w:rsidRDefault="00F74588" w:rsidP="0015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24" w:rsidRDefault="00690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0A" w:rsidRDefault="0089150A" w:rsidP="008915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24" w:rsidRDefault="006909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6968"/>
    <w:rsid w:val="000044FC"/>
    <w:rsid w:val="0002054B"/>
    <w:rsid w:val="000212C0"/>
    <w:rsid w:val="00057B8D"/>
    <w:rsid w:val="000668F6"/>
    <w:rsid w:val="00082A15"/>
    <w:rsid w:val="000869ED"/>
    <w:rsid w:val="0009102F"/>
    <w:rsid w:val="000D3B17"/>
    <w:rsid w:val="000E7CBA"/>
    <w:rsid w:val="0012414B"/>
    <w:rsid w:val="00154D02"/>
    <w:rsid w:val="00155200"/>
    <w:rsid w:val="00166474"/>
    <w:rsid w:val="001834CE"/>
    <w:rsid w:val="001C2BB9"/>
    <w:rsid w:val="00216CA2"/>
    <w:rsid w:val="00262B19"/>
    <w:rsid w:val="002635BE"/>
    <w:rsid w:val="00297C13"/>
    <w:rsid w:val="002A5D4A"/>
    <w:rsid w:val="002E3895"/>
    <w:rsid w:val="00300414"/>
    <w:rsid w:val="003C483C"/>
    <w:rsid w:val="003D3E78"/>
    <w:rsid w:val="003D61D8"/>
    <w:rsid w:val="003E0509"/>
    <w:rsid w:val="003E1E76"/>
    <w:rsid w:val="003F1112"/>
    <w:rsid w:val="00415004"/>
    <w:rsid w:val="004675DE"/>
    <w:rsid w:val="00476C26"/>
    <w:rsid w:val="004D2A77"/>
    <w:rsid w:val="004D360D"/>
    <w:rsid w:val="00500B99"/>
    <w:rsid w:val="0050534B"/>
    <w:rsid w:val="00566D7E"/>
    <w:rsid w:val="00596474"/>
    <w:rsid w:val="005B3A6D"/>
    <w:rsid w:val="005F727D"/>
    <w:rsid w:val="00607878"/>
    <w:rsid w:val="006231B1"/>
    <w:rsid w:val="00624BF5"/>
    <w:rsid w:val="00626223"/>
    <w:rsid w:val="00660724"/>
    <w:rsid w:val="00675989"/>
    <w:rsid w:val="00675B12"/>
    <w:rsid w:val="00690924"/>
    <w:rsid w:val="00697357"/>
    <w:rsid w:val="006B66E9"/>
    <w:rsid w:val="006C65A1"/>
    <w:rsid w:val="006E2D97"/>
    <w:rsid w:val="00702469"/>
    <w:rsid w:val="00705FDC"/>
    <w:rsid w:val="0072117E"/>
    <w:rsid w:val="007307C1"/>
    <w:rsid w:val="00733CF0"/>
    <w:rsid w:val="00843827"/>
    <w:rsid w:val="0085116A"/>
    <w:rsid w:val="0088795B"/>
    <w:rsid w:val="0089150A"/>
    <w:rsid w:val="008A639C"/>
    <w:rsid w:val="008B5865"/>
    <w:rsid w:val="008E136A"/>
    <w:rsid w:val="00932307"/>
    <w:rsid w:val="0093718E"/>
    <w:rsid w:val="00960C95"/>
    <w:rsid w:val="00963291"/>
    <w:rsid w:val="00977297"/>
    <w:rsid w:val="009C0840"/>
    <w:rsid w:val="009D330F"/>
    <w:rsid w:val="009F2DFC"/>
    <w:rsid w:val="009F4C18"/>
    <w:rsid w:val="00A0099B"/>
    <w:rsid w:val="00A14534"/>
    <w:rsid w:val="00A2098D"/>
    <w:rsid w:val="00A26968"/>
    <w:rsid w:val="00A54E27"/>
    <w:rsid w:val="00A62783"/>
    <w:rsid w:val="00A943C6"/>
    <w:rsid w:val="00AB32E8"/>
    <w:rsid w:val="00AC2BE6"/>
    <w:rsid w:val="00AD1730"/>
    <w:rsid w:val="00AF7F0B"/>
    <w:rsid w:val="00B2179C"/>
    <w:rsid w:val="00B21D0A"/>
    <w:rsid w:val="00B35E99"/>
    <w:rsid w:val="00B3696D"/>
    <w:rsid w:val="00B9294E"/>
    <w:rsid w:val="00C0043B"/>
    <w:rsid w:val="00C2758F"/>
    <w:rsid w:val="00C330F8"/>
    <w:rsid w:val="00C349EF"/>
    <w:rsid w:val="00C35558"/>
    <w:rsid w:val="00C754A1"/>
    <w:rsid w:val="00CD11B9"/>
    <w:rsid w:val="00D325AD"/>
    <w:rsid w:val="00D34576"/>
    <w:rsid w:val="00D61A64"/>
    <w:rsid w:val="00D630D9"/>
    <w:rsid w:val="00DA22E7"/>
    <w:rsid w:val="00E8385F"/>
    <w:rsid w:val="00EA1B0D"/>
    <w:rsid w:val="00EC3182"/>
    <w:rsid w:val="00EE3D9E"/>
    <w:rsid w:val="00F44219"/>
    <w:rsid w:val="00F74588"/>
    <w:rsid w:val="00FA1A92"/>
    <w:rsid w:val="00FD4AD2"/>
    <w:rsid w:val="00FF253C"/>
    <w:rsid w:val="00FF7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4EEDC"/>
  <w15:docId w15:val="{6CB51B49-896B-42D1-9A77-7A005212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D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02"/>
  </w:style>
  <w:style w:type="paragraph" w:styleId="Footer">
    <w:name w:val="footer"/>
    <w:basedOn w:val="Normal"/>
    <w:link w:val="FooterChar"/>
    <w:uiPriority w:val="99"/>
    <w:unhideWhenUsed/>
    <w:rsid w:val="0015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02"/>
  </w:style>
  <w:style w:type="character" w:styleId="PlaceholderText">
    <w:name w:val="Placeholder Text"/>
    <w:basedOn w:val="DefaultParagraphFont"/>
    <w:uiPriority w:val="99"/>
    <w:semiHidden/>
    <w:rsid w:val="00154D02"/>
    <w:rPr>
      <w:color w:val="808080"/>
    </w:rPr>
  </w:style>
  <w:style w:type="character" w:customStyle="1" w:styleId="Style1">
    <w:name w:val="Style1"/>
    <w:basedOn w:val="DefaultParagraphFont"/>
    <w:uiPriority w:val="1"/>
    <w:rsid w:val="00154D02"/>
    <w:rPr>
      <w:rFonts w:ascii="French Script MT" w:hAnsi="French Script MT"/>
      <w:color w:val="auto"/>
      <w:sz w:val="56"/>
    </w:rPr>
  </w:style>
  <w:style w:type="character" w:customStyle="1" w:styleId="Style2">
    <w:name w:val="Style2"/>
    <w:basedOn w:val="DefaultParagraphFont"/>
    <w:uiPriority w:val="1"/>
    <w:rsid w:val="00D630D9"/>
    <w:rPr>
      <w:b/>
    </w:rPr>
  </w:style>
  <w:style w:type="character" w:customStyle="1" w:styleId="Style3">
    <w:name w:val="Style3"/>
    <w:basedOn w:val="DefaultParagraphFont"/>
    <w:uiPriority w:val="1"/>
    <w:rsid w:val="00D630D9"/>
    <w:rPr>
      <w:rFonts w:ascii="French Script MT" w:hAnsi="French Script MT"/>
      <w:b/>
      <w:sz w:val="56"/>
    </w:rPr>
  </w:style>
  <w:style w:type="character" w:customStyle="1" w:styleId="Style4">
    <w:name w:val="Style4"/>
    <w:basedOn w:val="DefaultParagraphFont"/>
    <w:uiPriority w:val="1"/>
    <w:rsid w:val="004D2A77"/>
    <w:rPr>
      <w:rFonts w:ascii="Times New Roman" w:hAnsi="Times New Roman"/>
      <w:caps/>
      <w:smallCaps w:val="0"/>
      <w:sz w:val="48"/>
    </w:rPr>
  </w:style>
  <w:style w:type="character" w:customStyle="1" w:styleId="Style5">
    <w:name w:val="Style5"/>
    <w:basedOn w:val="DefaultParagraphFont"/>
    <w:uiPriority w:val="1"/>
    <w:rsid w:val="00977297"/>
    <w:rPr>
      <w:sz w:val="36"/>
    </w:rPr>
  </w:style>
  <w:style w:type="character" w:customStyle="1" w:styleId="Style6">
    <w:name w:val="Style6"/>
    <w:basedOn w:val="DefaultParagraphFont"/>
    <w:uiPriority w:val="1"/>
    <w:rsid w:val="00977297"/>
    <w:rPr>
      <w:caps/>
      <w:smallCaps w:val="0"/>
    </w:rPr>
  </w:style>
  <w:style w:type="character" w:customStyle="1" w:styleId="Style7">
    <w:name w:val="Style7"/>
    <w:basedOn w:val="DefaultParagraphFont"/>
    <w:uiPriority w:val="1"/>
    <w:rsid w:val="00977297"/>
    <w:rPr>
      <w:rFonts w:ascii="Times New Roman" w:hAnsi="Times New Roman"/>
      <w:caps/>
      <w:smallCaps w:val="0"/>
      <w:sz w:val="44"/>
    </w:rPr>
  </w:style>
  <w:style w:type="character" w:customStyle="1" w:styleId="Style8">
    <w:name w:val="Style8"/>
    <w:basedOn w:val="DefaultParagraphFont"/>
    <w:uiPriority w:val="1"/>
    <w:rsid w:val="00977297"/>
    <w:rPr>
      <w:rFonts w:ascii="Times New Roman" w:hAnsi="Times New Roman"/>
      <w:b w:val="0"/>
      <w:caps/>
      <w:smallCaps w:val="0"/>
      <w:sz w:val="40"/>
    </w:rPr>
  </w:style>
  <w:style w:type="character" w:customStyle="1" w:styleId="Style9">
    <w:name w:val="Style9"/>
    <w:basedOn w:val="DefaultParagraphFont"/>
    <w:uiPriority w:val="1"/>
    <w:rsid w:val="00977297"/>
    <w:rPr>
      <w:rFonts w:ascii="Times New Roman" w:hAnsi="Times New Roman"/>
      <w:caps/>
      <w:smallCaps w:val="0"/>
      <w:sz w:val="36"/>
    </w:rPr>
  </w:style>
  <w:style w:type="character" w:customStyle="1" w:styleId="Style10">
    <w:name w:val="Style10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1">
    <w:name w:val="Style11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2">
    <w:name w:val="Style12"/>
    <w:basedOn w:val="DefaultParagraphFont"/>
    <w:uiPriority w:val="1"/>
    <w:rsid w:val="00977297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02054B"/>
    <w:rPr>
      <w:rFonts w:ascii="Times New Roman" w:hAnsi="Times New Roman"/>
      <w:caps/>
      <w:smallCaps w:val="0"/>
      <w:sz w:val="32"/>
    </w:rPr>
  </w:style>
  <w:style w:type="character" w:customStyle="1" w:styleId="Style14">
    <w:name w:val="Style14"/>
    <w:basedOn w:val="DefaultParagraphFont"/>
    <w:uiPriority w:val="1"/>
    <w:rsid w:val="0002054B"/>
    <w:rPr>
      <w:rFonts w:ascii="Times New Roman" w:hAnsi="Times New Roman"/>
      <w:caps/>
      <w:smallCaps w:val="0"/>
      <w:sz w:val="32"/>
    </w:rPr>
  </w:style>
  <w:style w:type="character" w:customStyle="1" w:styleId="Style15">
    <w:name w:val="Style15"/>
    <w:basedOn w:val="DefaultParagraphFont"/>
    <w:uiPriority w:val="1"/>
    <w:rsid w:val="00AD1730"/>
    <w:rPr>
      <w:rFonts w:ascii="Times New Roman" w:hAnsi="Times New Roman"/>
      <w:caps/>
      <w:smallCaps w:val="0"/>
      <w:sz w:val="32"/>
    </w:rPr>
  </w:style>
  <w:style w:type="character" w:customStyle="1" w:styleId="Style16">
    <w:name w:val="Style16"/>
    <w:basedOn w:val="DefaultParagraphFont"/>
    <w:uiPriority w:val="1"/>
    <w:rsid w:val="00AD1730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705FDC"/>
    <w:rPr>
      <w:rFonts w:ascii="Times New Roman" w:hAnsi="Times New Roman"/>
      <w:caps/>
      <w:smallCaps w:val="0"/>
      <w:sz w:val="32"/>
    </w:rPr>
  </w:style>
  <w:style w:type="character" w:customStyle="1" w:styleId="Style18">
    <w:name w:val="Style18"/>
    <w:basedOn w:val="DefaultParagraphFont"/>
    <w:uiPriority w:val="1"/>
    <w:rsid w:val="00216CA2"/>
    <w:rPr>
      <w:rFonts w:ascii="Times New Roman" w:hAnsi="Times New Roman"/>
      <w:b/>
      <w:caps/>
      <w:smallCaps w:val="0"/>
      <w:sz w:val="24"/>
    </w:rPr>
  </w:style>
  <w:style w:type="character" w:customStyle="1" w:styleId="Style19">
    <w:name w:val="Style19"/>
    <w:basedOn w:val="DefaultParagraphFont"/>
    <w:uiPriority w:val="1"/>
    <w:rsid w:val="00DA22E7"/>
    <w:rPr>
      <w:rFonts w:ascii="Times New Roman" w:hAnsi="Times New Roman"/>
      <w:sz w:val="24"/>
    </w:rPr>
  </w:style>
  <w:style w:type="character" w:customStyle="1" w:styleId="Style20">
    <w:name w:val="Style20"/>
    <w:basedOn w:val="DefaultParagraphFont"/>
    <w:uiPriority w:val="1"/>
    <w:rsid w:val="00DA22E7"/>
    <w:rPr>
      <w:rFonts w:ascii="Times New Roman" w:hAnsi="Times New Roman"/>
      <w:b/>
      <w:caps/>
      <w:smallCaps w:val="0"/>
      <w:sz w:val="24"/>
    </w:rPr>
  </w:style>
  <w:style w:type="character" w:customStyle="1" w:styleId="Style21">
    <w:name w:val="Style21"/>
    <w:basedOn w:val="DefaultParagraphFont"/>
    <w:uiPriority w:val="1"/>
    <w:rsid w:val="00DA22E7"/>
    <w:rPr>
      <w:rFonts w:ascii="Times New Roman" w:hAnsi="Times New Roman"/>
      <w:sz w:val="24"/>
    </w:rPr>
  </w:style>
  <w:style w:type="character" w:customStyle="1" w:styleId="Style22">
    <w:name w:val="Style22"/>
    <w:basedOn w:val="DefaultParagraphFont"/>
    <w:uiPriority w:val="1"/>
    <w:rsid w:val="00DA22E7"/>
    <w:rPr>
      <w:rFonts w:ascii="Times New Roman" w:hAnsi="Times New Roman"/>
      <w:caps/>
      <w:smallCaps w:val="0"/>
      <w:sz w:val="24"/>
    </w:rPr>
  </w:style>
  <w:style w:type="character" w:customStyle="1" w:styleId="Style23">
    <w:name w:val="Style23"/>
    <w:basedOn w:val="DefaultParagraphFont"/>
    <w:uiPriority w:val="1"/>
    <w:rsid w:val="00C349EF"/>
    <w:rPr>
      <w:rFonts w:ascii="Times New Roman" w:hAnsi="Times New Roman"/>
      <w:caps/>
      <w:smallCaps w:val="0"/>
      <w:sz w:val="24"/>
    </w:rPr>
  </w:style>
  <w:style w:type="character" w:customStyle="1" w:styleId="Style24">
    <w:name w:val="Style24"/>
    <w:basedOn w:val="DefaultParagraphFont"/>
    <w:uiPriority w:val="1"/>
    <w:rsid w:val="00C349EF"/>
    <w:rPr>
      <w:rFonts w:ascii="Times New Roman" w:hAnsi="Times New Roman"/>
      <w:caps/>
      <w:smallCaps w:val="0"/>
      <w:sz w:val="24"/>
    </w:rPr>
  </w:style>
  <w:style w:type="character" w:customStyle="1" w:styleId="Style25">
    <w:name w:val="Style25"/>
    <w:basedOn w:val="DefaultParagraphFont"/>
    <w:uiPriority w:val="1"/>
    <w:rsid w:val="00C349EF"/>
    <w:rPr>
      <w:rFonts w:ascii="Times New Roman" w:hAnsi="Times New Roman"/>
      <w:sz w:val="28"/>
    </w:rPr>
  </w:style>
  <w:style w:type="character" w:customStyle="1" w:styleId="Style26">
    <w:name w:val="Style26"/>
    <w:basedOn w:val="DefaultParagraphFont"/>
    <w:uiPriority w:val="1"/>
    <w:rsid w:val="00C349EF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C349EF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843827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843827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476C26"/>
    <w:rPr>
      <w:rFonts w:ascii="Times New Roman" w:hAnsi="Times New Roman"/>
      <w:caps/>
      <w:smallCaps w:val="0"/>
      <w:sz w:val="32"/>
    </w:rPr>
  </w:style>
  <w:style w:type="character" w:customStyle="1" w:styleId="Style31">
    <w:name w:val="Style31"/>
    <w:basedOn w:val="DefaultParagraphFont"/>
    <w:uiPriority w:val="1"/>
    <w:rsid w:val="00B3696D"/>
    <w:rPr>
      <w:rFonts w:ascii="Times New Roman" w:hAnsi="Times New Roman"/>
      <w:sz w:val="28"/>
    </w:rPr>
  </w:style>
  <w:style w:type="character" w:customStyle="1" w:styleId="Style32">
    <w:name w:val="Style32"/>
    <w:basedOn w:val="DefaultParagraphFont"/>
    <w:uiPriority w:val="1"/>
    <w:rsid w:val="00607878"/>
    <w:rPr>
      <w:rFonts w:ascii="Times New Roman" w:hAnsi="Times New Roman"/>
      <w:sz w:val="28"/>
    </w:rPr>
  </w:style>
  <w:style w:type="character" w:customStyle="1" w:styleId="Style33">
    <w:name w:val="Style33"/>
    <w:basedOn w:val="DefaultParagraphFont"/>
    <w:uiPriority w:val="1"/>
    <w:rsid w:val="00607878"/>
    <w:rPr>
      <w:rFonts w:ascii="Times New Roman" w:hAnsi="Times New Roman"/>
      <w:sz w:val="28"/>
    </w:rPr>
  </w:style>
  <w:style w:type="character" w:customStyle="1" w:styleId="Style34">
    <w:name w:val="Style34"/>
    <w:basedOn w:val="DefaultParagraphFont"/>
    <w:uiPriority w:val="1"/>
    <w:rsid w:val="00057B8D"/>
    <w:rPr>
      <w:rFonts w:ascii="Times New Roman" w:hAnsi="Times New Roman"/>
      <w:sz w:val="28"/>
    </w:rPr>
  </w:style>
  <w:style w:type="character" w:customStyle="1" w:styleId="Style35">
    <w:name w:val="Style35"/>
    <w:basedOn w:val="DefaultParagraphFont"/>
    <w:uiPriority w:val="1"/>
    <w:rsid w:val="00057B8D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057B8D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057B8D"/>
    <w:rPr>
      <w:rFonts w:ascii="Times New Roman" w:hAnsi="Times New Roman"/>
      <w:sz w:val="32"/>
    </w:rPr>
  </w:style>
  <w:style w:type="character" w:customStyle="1" w:styleId="Style38">
    <w:name w:val="Style38"/>
    <w:basedOn w:val="DefaultParagraphFont"/>
    <w:uiPriority w:val="1"/>
    <w:rsid w:val="006C65A1"/>
    <w:rPr>
      <w:rFonts w:ascii="Times New Roman" w:hAnsi="Times New Roman"/>
      <w:sz w:val="24"/>
    </w:rPr>
  </w:style>
  <w:style w:type="character" w:customStyle="1" w:styleId="Style39">
    <w:name w:val="Style39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0">
    <w:name w:val="Style40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1">
    <w:name w:val="Style41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2">
    <w:name w:val="Style42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3">
    <w:name w:val="Style43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4">
    <w:name w:val="Style44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5">
    <w:name w:val="Style45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6">
    <w:name w:val="Style46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7">
    <w:name w:val="Style47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8">
    <w:name w:val="Style48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49">
    <w:name w:val="Style49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0">
    <w:name w:val="Style50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1">
    <w:name w:val="Style51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2">
    <w:name w:val="Style52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3">
    <w:name w:val="Style53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4">
    <w:name w:val="Style54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5">
    <w:name w:val="Style55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6">
    <w:name w:val="Style56"/>
    <w:basedOn w:val="DefaultParagraphFont"/>
    <w:uiPriority w:val="1"/>
    <w:rsid w:val="0050534B"/>
    <w:rPr>
      <w:rFonts w:ascii="Times New Roman" w:hAnsi="Times New Roman"/>
      <w:sz w:val="28"/>
    </w:rPr>
  </w:style>
  <w:style w:type="character" w:customStyle="1" w:styleId="Style57">
    <w:name w:val="Style57"/>
    <w:basedOn w:val="DefaultParagraphFont"/>
    <w:uiPriority w:val="1"/>
    <w:rsid w:val="000869ED"/>
    <w:rPr>
      <w:rFonts w:ascii="Times New Roman" w:hAnsi="Times New Roman"/>
      <w:caps w:val="0"/>
      <w:smallCaps w:val="0"/>
      <w:vanish w:val="0"/>
      <w:sz w:val="28"/>
    </w:rPr>
  </w:style>
  <w:style w:type="table" w:styleId="TableGrid">
    <w:name w:val="Table Grid"/>
    <w:basedOn w:val="TableNormal"/>
    <w:uiPriority w:val="39"/>
    <w:rsid w:val="0059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8">
    <w:name w:val="Style58"/>
    <w:basedOn w:val="DefaultParagraphFont"/>
    <w:uiPriority w:val="1"/>
    <w:rsid w:val="005B3A6D"/>
    <w:rPr>
      <w:rFonts w:ascii="Times New Roman" w:hAnsi="Times New Roman"/>
      <w:caps w:val="0"/>
      <w:smallCaps w:val="0"/>
      <w:sz w:val="28"/>
    </w:rPr>
  </w:style>
  <w:style w:type="character" w:customStyle="1" w:styleId="Style59">
    <w:name w:val="Style59"/>
    <w:basedOn w:val="DefaultParagraphFont"/>
    <w:uiPriority w:val="1"/>
    <w:rsid w:val="0093718E"/>
    <w:rPr>
      <w:rFonts w:ascii="Times New Roman" w:hAnsi="Times New Roman"/>
      <w:caps w:val="0"/>
      <w:smallCaps w:val="0"/>
      <w:vanish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le.MPUCCSITC003\Downloads\Examination%20Rubric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BA0817BB804A8A9DB8CD353DEE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D8410-3E5A-4B74-BA15-4AC4B1C075A7}"/>
      </w:docPartPr>
      <w:docPartBody>
        <w:p w:rsidR="00EF679C" w:rsidRDefault="00040D86">
          <w:pPr>
            <w:pStyle w:val="F6BA0817BB804A8A9DB8CD353DEEF87A"/>
          </w:pPr>
          <w:r w:rsidRPr="000869ED">
            <w:rPr>
              <w:rStyle w:val="PlaceholderText"/>
              <w:sz w:val="28"/>
              <w:szCs w:val="28"/>
            </w:rPr>
            <w:t>Select Faculty/School/Institute</w:t>
          </w:r>
        </w:p>
      </w:docPartBody>
    </w:docPart>
    <w:docPart>
      <w:docPartPr>
        <w:name w:val="5830C402A2764154B27147A7F37EB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5AE12-7ED5-4022-9995-036D5FF7C48C}"/>
      </w:docPartPr>
      <w:docPartBody>
        <w:p w:rsidR="00EF679C" w:rsidRDefault="00040D86">
          <w:pPr>
            <w:pStyle w:val="5830C402A2764154B27147A7F37EB266"/>
          </w:pPr>
          <w:r w:rsidRPr="001643AD">
            <w:rPr>
              <w:rStyle w:val="PlaceholderText"/>
              <w:sz w:val="28"/>
              <w:szCs w:val="28"/>
            </w:rPr>
            <w:t>Type class Name</w:t>
          </w:r>
        </w:p>
      </w:docPartBody>
    </w:docPart>
    <w:docPart>
      <w:docPartPr>
        <w:name w:val="A0063DCBAE04417E895ECCAC363B0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DB06-D4B7-47DC-948B-00F571C3749C}"/>
      </w:docPartPr>
      <w:docPartBody>
        <w:p w:rsidR="00EF679C" w:rsidRDefault="00040D86">
          <w:pPr>
            <w:pStyle w:val="A0063DCBAE04417E895ECCAC363B00FC"/>
          </w:pPr>
          <w:r w:rsidRPr="000869ED">
            <w:rPr>
              <w:rStyle w:val="PlaceholderText"/>
              <w:sz w:val="28"/>
              <w:szCs w:val="28"/>
            </w:rPr>
            <w:t>Select department</w:t>
          </w:r>
        </w:p>
      </w:docPartBody>
    </w:docPart>
    <w:docPart>
      <w:docPartPr>
        <w:name w:val="37344670A96C45DEBDBBA0740653B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D71A8-22D3-46C6-8DE9-A32D96DEB2AA}"/>
      </w:docPartPr>
      <w:docPartBody>
        <w:p w:rsidR="00EF679C" w:rsidRDefault="00040D86">
          <w:pPr>
            <w:pStyle w:val="37344670A96C45DEBDBBA0740653B441"/>
          </w:pPr>
          <w:r w:rsidRPr="000869ED">
            <w:rPr>
              <w:rStyle w:val="PlaceholderText"/>
              <w:sz w:val="28"/>
              <w:szCs w:val="28"/>
            </w:rPr>
            <w:t>Choose Mode</w:t>
          </w:r>
        </w:p>
      </w:docPartBody>
    </w:docPart>
    <w:docPart>
      <w:docPartPr>
        <w:name w:val="7DCF29C8F47F4B9CA74DC74D3555B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0710E-2165-4410-8483-1AD44A52B085}"/>
      </w:docPartPr>
      <w:docPartBody>
        <w:p w:rsidR="00EF679C" w:rsidRDefault="00040D86">
          <w:pPr>
            <w:pStyle w:val="7DCF29C8F47F4B9CA74DC74D3555BCB3"/>
          </w:pPr>
          <w:r w:rsidRPr="000869ED">
            <w:rPr>
              <w:rStyle w:val="PlaceholderText"/>
              <w:sz w:val="28"/>
              <w:szCs w:val="28"/>
            </w:rPr>
            <w:t>Type unit code</w:t>
          </w:r>
        </w:p>
      </w:docPartBody>
    </w:docPart>
    <w:docPart>
      <w:docPartPr>
        <w:name w:val="93E959B820604DD986109D63C015F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21BB6-32B6-4B12-A77B-B5CEDFF7EE02}"/>
      </w:docPartPr>
      <w:docPartBody>
        <w:p w:rsidR="00EF679C" w:rsidRDefault="00040D86">
          <w:pPr>
            <w:pStyle w:val="93E959B820604DD986109D63C015F020"/>
          </w:pPr>
          <w:r w:rsidRPr="000869ED">
            <w:rPr>
              <w:rStyle w:val="PlaceholderText"/>
              <w:sz w:val="28"/>
              <w:szCs w:val="28"/>
            </w:rPr>
            <w:t>Type unit name.</w:t>
          </w:r>
        </w:p>
      </w:docPartBody>
    </w:docPart>
    <w:docPart>
      <w:docPartPr>
        <w:name w:val="B5A806FF329A41448F3B5137E991C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D1F3F-E973-41BA-84A3-E1FDDCE4E1DA}"/>
      </w:docPartPr>
      <w:docPartBody>
        <w:p w:rsidR="00EF679C" w:rsidRDefault="00040D86">
          <w:pPr>
            <w:pStyle w:val="B5A806FF329A41448F3B5137E991C7FD"/>
          </w:pPr>
          <w:r w:rsidRPr="000869ED">
            <w:rPr>
              <w:rStyle w:val="PlaceholderText"/>
              <w:sz w:val="28"/>
              <w:szCs w:val="28"/>
            </w:rPr>
            <w:t>Choose hours</w:t>
          </w:r>
        </w:p>
      </w:docPartBody>
    </w:docPart>
    <w:docPart>
      <w:docPartPr>
        <w:name w:val="AA40015915FF4403A444189C426DF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0665D-1B1B-4A70-8EE1-43A2CC670F0B}"/>
      </w:docPartPr>
      <w:docPartBody>
        <w:p w:rsidR="00EF679C" w:rsidRDefault="00040D86">
          <w:pPr>
            <w:pStyle w:val="AA40015915FF4403A444189C426DF76A"/>
          </w:pPr>
          <w:r w:rsidRPr="000869ED">
            <w:rPr>
              <w:rStyle w:val="PlaceholderText"/>
              <w:rFonts w:cs="Times New Roman"/>
              <w:sz w:val="28"/>
              <w:szCs w:val="28"/>
            </w:rPr>
            <w:t>Pick Date</w:t>
          </w:r>
        </w:p>
      </w:docPartBody>
    </w:docPart>
    <w:docPart>
      <w:docPartPr>
        <w:name w:val="C066D9246D3B4EA5B4D3107BF965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0568-E99D-48F0-BD65-BB6F7EBC70E1}"/>
      </w:docPartPr>
      <w:docPartBody>
        <w:p w:rsidR="00EF679C" w:rsidRDefault="00040D86">
          <w:pPr>
            <w:pStyle w:val="C066D9246D3B4EA5B4D3107BF9651FBB"/>
          </w:pPr>
          <w:r w:rsidRPr="000869ED">
            <w:rPr>
              <w:rStyle w:val="PlaceholderText"/>
              <w:rFonts w:cs="Times New Roman"/>
              <w:sz w:val="28"/>
              <w:szCs w:val="28"/>
            </w:rPr>
            <w:t>Select Month</w:t>
          </w:r>
        </w:p>
      </w:docPartBody>
    </w:docPart>
    <w:docPart>
      <w:docPartPr>
        <w:name w:val="FAFFF484DC8E4FC98E53CF1B6F137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F1AB-BA6A-4DF7-B84F-7E495A240B0D}"/>
      </w:docPartPr>
      <w:docPartBody>
        <w:p w:rsidR="00EF679C" w:rsidRDefault="00040D86">
          <w:pPr>
            <w:pStyle w:val="FAFFF484DC8E4FC98E53CF1B6F137199"/>
          </w:pPr>
          <w:r w:rsidRPr="000869ED">
            <w:rPr>
              <w:rStyle w:val="PlaceholderText"/>
              <w:rFonts w:cs="Times New Roman"/>
              <w:sz w:val="28"/>
              <w:szCs w:val="28"/>
            </w:rPr>
            <w:t>Pick Year</w:t>
          </w:r>
        </w:p>
      </w:docPartBody>
    </w:docPart>
    <w:docPart>
      <w:docPartPr>
        <w:name w:val="772D6C2285EF4DC0BBF094364DB3C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F5405-7EFB-479F-A7AB-D6A3456A1AC8}"/>
      </w:docPartPr>
      <w:docPartBody>
        <w:p w:rsidR="00EF679C" w:rsidRDefault="00040D86">
          <w:pPr>
            <w:pStyle w:val="772D6C2285EF4DC0BBF094364DB3C489"/>
          </w:pPr>
          <w:r w:rsidRPr="000869ED">
            <w:rPr>
              <w:rStyle w:val="PlaceholderText"/>
              <w:sz w:val="28"/>
              <w:szCs w:val="28"/>
            </w:rPr>
            <w:t>Choose No</w:t>
          </w:r>
        </w:p>
      </w:docPartBody>
    </w:docPart>
    <w:docPart>
      <w:docPartPr>
        <w:name w:val="2BF17B8F9FCB4D558A2ACD7F3AD64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9BF0E-971C-4785-9C6B-B8FABE0E81D6}"/>
      </w:docPartPr>
      <w:docPartBody>
        <w:p w:rsidR="00EF679C" w:rsidRDefault="00040D86">
          <w:pPr>
            <w:pStyle w:val="2BF17B8F9FCB4D558A2ACD7F3AD64F39"/>
          </w:pPr>
          <w:r w:rsidRPr="000869ED">
            <w:rPr>
              <w:rStyle w:val="PlaceholderText"/>
              <w:sz w:val="28"/>
              <w:szCs w:val="28"/>
            </w:rPr>
            <w:t>choose Sect/Quest</w:t>
          </w:r>
        </w:p>
      </w:docPartBody>
    </w:docPart>
    <w:docPart>
      <w:docPartPr>
        <w:name w:val="CBF3BDF9A98A48E4AC3CF00204C8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E3B05-61F5-4611-B2AA-B20057F4A180}"/>
      </w:docPartPr>
      <w:docPartBody>
        <w:p w:rsidR="00EF679C" w:rsidRDefault="00040D86">
          <w:pPr>
            <w:pStyle w:val="CBF3BDF9A98A48E4AC3CF00204C82A7E"/>
          </w:pPr>
          <w:r w:rsidRPr="000869ED">
            <w:rPr>
              <w:rStyle w:val="PlaceholderText"/>
              <w:sz w:val="28"/>
              <w:szCs w:val="28"/>
            </w:rPr>
            <w:t>Choose instruction</w:t>
          </w:r>
        </w:p>
      </w:docPartBody>
    </w:docPart>
    <w:docPart>
      <w:docPartPr>
        <w:name w:val="F13ADBA18D8C46EE9E05085A16285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48D4-02E4-4F17-B57D-D8739CDA90C6}"/>
      </w:docPartPr>
      <w:docPartBody>
        <w:p w:rsidR="00EF679C" w:rsidRDefault="00040D86">
          <w:pPr>
            <w:pStyle w:val="F13ADBA18D8C46EE9E05085A16285003"/>
          </w:pPr>
          <w:r w:rsidRPr="000869ED">
            <w:rPr>
              <w:rStyle w:val="PlaceholderText"/>
              <w:sz w:val="28"/>
              <w:szCs w:val="28"/>
            </w:rPr>
            <w:t>Type Full Name</w:t>
          </w:r>
        </w:p>
      </w:docPartBody>
    </w:docPart>
    <w:docPart>
      <w:docPartPr>
        <w:name w:val="59F7B0C1C7134A3A99F832BDA7625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89FE-CF83-4943-900A-D72936FD3B05}"/>
      </w:docPartPr>
      <w:docPartBody>
        <w:p w:rsidR="000C0FCE" w:rsidRDefault="00B82F72" w:rsidP="00B82F72">
          <w:pPr>
            <w:pStyle w:val="59F7B0C1C7134A3A99F832BDA762562A"/>
          </w:pPr>
          <w:r>
            <w:rPr>
              <w:rStyle w:val="PlaceholderText"/>
            </w:rPr>
            <w:t>Type program name</w:t>
          </w:r>
        </w:p>
      </w:docPartBody>
    </w:docPart>
    <w:docPart>
      <w:docPartPr>
        <w:name w:val="496339BB38454CDFBAA9B8D2E303B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A8CC1-8792-4EF5-9CA3-921E223CE0C3}"/>
      </w:docPartPr>
      <w:docPartBody>
        <w:p w:rsidR="000C0FCE" w:rsidRDefault="00B82F72" w:rsidP="00B82F72">
          <w:pPr>
            <w:pStyle w:val="496339BB38454CDFBAA9B8D2E303B2B4"/>
          </w:pPr>
          <w:r>
            <w:rPr>
              <w:rStyle w:val="PlaceholderText"/>
            </w:rPr>
            <w:t>Type program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0D86"/>
    <w:rsid w:val="00040D86"/>
    <w:rsid w:val="000507DF"/>
    <w:rsid w:val="000C0FCE"/>
    <w:rsid w:val="001628DF"/>
    <w:rsid w:val="002C79BF"/>
    <w:rsid w:val="00397870"/>
    <w:rsid w:val="00420AED"/>
    <w:rsid w:val="00647EED"/>
    <w:rsid w:val="0075417C"/>
    <w:rsid w:val="007B0DCB"/>
    <w:rsid w:val="009A61FC"/>
    <w:rsid w:val="00B82F72"/>
    <w:rsid w:val="00C06DA7"/>
    <w:rsid w:val="00D24740"/>
    <w:rsid w:val="00EF679C"/>
    <w:rsid w:val="00F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F72"/>
    <w:rPr>
      <w:color w:val="808080"/>
    </w:rPr>
  </w:style>
  <w:style w:type="paragraph" w:customStyle="1" w:styleId="59FCA27F4330450C9232D46C8F3CD124">
    <w:name w:val="59FCA27F4330450C9232D46C8F3CD124"/>
    <w:rsid w:val="00EF679C"/>
  </w:style>
  <w:style w:type="paragraph" w:customStyle="1" w:styleId="5C522FF3601A40C7A3551567A179E10A">
    <w:name w:val="5C522FF3601A40C7A3551567A179E10A"/>
    <w:rsid w:val="00EF679C"/>
  </w:style>
  <w:style w:type="paragraph" w:customStyle="1" w:styleId="F6BA0817BB804A8A9DB8CD353DEEF87A">
    <w:name w:val="F6BA0817BB804A8A9DB8CD353DEEF87A"/>
    <w:rsid w:val="00EF679C"/>
  </w:style>
  <w:style w:type="paragraph" w:customStyle="1" w:styleId="4AD1AE9C880C47A2AADE778D997DA7C0">
    <w:name w:val="4AD1AE9C880C47A2AADE778D997DA7C0"/>
    <w:rsid w:val="00EF679C"/>
  </w:style>
  <w:style w:type="paragraph" w:customStyle="1" w:styleId="5830C402A2764154B27147A7F37EB266">
    <w:name w:val="5830C402A2764154B27147A7F37EB266"/>
    <w:rsid w:val="00EF679C"/>
  </w:style>
  <w:style w:type="paragraph" w:customStyle="1" w:styleId="AF8FED61B02949C7B8642CCDE7E84F50">
    <w:name w:val="AF8FED61B02949C7B8642CCDE7E84F50"/>
    <w:rsid w:val="00EF679C"/>
  </w:style>
  <w:style w:type="paragraph" w:customStyle="1" w:styleId="EBB681E74DBC4EDFB2C62AC19F07EABC">
    <w:name w:val="EBB681E74DBC4EDFB2C62AC19F07EABC"/>
    <w:rsid w:val="00EF679C"/>
  </w:style>
  <w:style w:type="paragraph" w:customStyle="1" w:styleId="BA6972DF28D3437C96E21C1C2EA8369C">
    <w:name w:val="BA6972DF28D3437C96E21C1C2EA8369C"/>
    <w:rsid w:val="00EF679C"/>
  </w:style>
  <w:style w:type="paragraph" w:customStyle="1" w:styleId="C9A8A5970B3F440B87C9D1D1EB2FEA1B">
    <w:name w:val="C9A8A5970B3F440B87C9D1D1EB2FEA1B"/>
    <w:rsid w:val="00EF679C"/>
  </w:style>
  <w:style w:type="paragraph" w:customStyle="1" w:styleId="AF737E2C61BB4A879C2D658C2239729A">
    <w:name w:val="AF737E2C61BB4A879C2D658C2239729A"/>
    <w:rsid w:val="00EF679C"/>
  </w:style>
  <w:style w:type="paragraph" w:customStyle="1" w:styleId="05BC59D0B1474AC99F87F26444404585">
    <w:name w:val="05BC59D0B1474AC99F87F26444404585"/>
    <w:rsid w:val="00EF679C"/>
  </w:style>
  <w:style w:type="paragraph" w:customStyle="1" w:styleId="A0063DCBAE04417E895ECCAC363B00FC">
    <w:name w:val="A0063DCBAE04417E895ECCAC363B00FC"/>
    <w:rsid w:val="00EF679C"/>
  </w:style>
  <w:style w:type="paragraph" w:customStyle="1" w:styleId="37344670A96C45DEBDBBA0740653B441">
    <w:name w:val="37344670A96C45DEBDBBA0740653B441"/>
    <w:rsid w:val="00EF679C"/>
  </w:style>
  <w:style w:type="paragraph" w:customStyle="1" w:styleId="7DCF29C8F47F4B9CA74DC74D3555BCB3">
    <w:name w:val="7DCF29C8F47F4B9CA74DC74D3555BCB3"/>
    <w:rsid w:val="00EF679C"/>
  </w:style>
  <w:style w:type="paragraph" w:customStyle="1" w:styleId="93E959B820604DD986109D63C015F020">
    <w:name w:val="93E959B820604DD986109D63C015F020"/>
    <w:rsid w:val="00EF679C"/>
  </w:style>
  <w:style w:type="paragraph" w:customStyle="1" w:styleId="26D088C045E343D1A609A25BFF960C9A">
    <w:name w:val="26D088C045E343D1A609A25BFF960C9A"/>
    <w:rsid w:val="00EF679C"/>
  </w:style>
  <w:style w:type="paragraph" w:customStyle="1" w:styleId="A47F2F2542A14897A28B50AEA7AC05D0">
    <w:name w:val="A47F2F2542A14897A28B50AEA7AC05D0"/>
    <w:rsid w:val="00EF679C"/>
  </w:style>
  <w:style w:type="paragraph" w:customStyle="1" w:styleId="7E22CDF4ADCF4571B4DA7DC591007089">
    <w:name w:val="7E22CDF4ADCF4571B4DA7DC591007089"/>
    <w:rsid w:val="00EF679C"/>
  </w:style>
  <w:style w:type="paragraph" w:customStyle="1" w:styleId="E54FC6B08A4846A186210DDA564C3B9D">
    <w:name w:val="E54FC6B08A4846A186210DDA564C3B9D"/>
    <w:rsid w:val="00EF679C"/>
  </w:style>
  <w:style w:type="paragraph" w:customStyle="1" w:styleId="B5A806FF329A41448F3B5137E991C7FD">
    <w:name w:val="B5A806FF329A41448F3B5137E991C7FD"/>
    <w:rsid w:val="00EF679C"/>
  </w:style>
  <w:style w:type="paragraph" w:customStyle="1" w:styleId="4A0C728A10DC473AA724A92D682DDBBD">
    <w:name w:val="4A0C728A10DC473AA724A92D682DDBBD"/>
    <w:rsid w:val="00EF679C"/>
  </w:style>
  <w:style w:type="paragraph" w:customStyle="1" w:styleId="AA40015915FF4403A444189C426DF76A">
    <w:name w:val="AA40015915FF4403A444189C426DF76A"/>
    <w:rsid w:val="00EF679C"/>
  </w:style>
  <w:style w:type="paragraph" w:customStyle="1" w:styleId="C066D9246D3B4EA5B4D3107BF9651FBB">
    <w:name w:val="C066D9246D3B4EA5B4D3107BF9651FBB"/>
    <w:rsid w:val="00EF679C"/>
  </w:style>
  <w:style w:type="paragraph" w:customStyle="1" w:styleId="FAFFF484DC8E4FC98E53CF1B6F137199">
    <w:name w:val="FAFFF484DC8E4FC98E53CF1B6F137199"/>
    <w:rsid w:val="00EF679C"/>
  </w:style>
  <w:style w:type="paragraph" w:customStyle="1" w:styleId="772D6C2285EF4DC0BBF094364DB3C489">
    <w:name w:val="772D6C2285EF4DC0BBF094364DB3C489"/>
    <w:rsid w:val="00EF679C"/>
  </w:style>
  <w:style w:type="paragraph" w:customStyle="1" w:styleId="2BF17B8F9FCB4D558A2ACD7F3AD64F39">
    <w:name w:val="2BF17B8F9FCB4D558A2ACD7F3AD64F39"/>
    <w:rsid w:val="00EF679C"/>
  </w:style>
  <w:style w:type="paragraph" w:customStyle="1" w:styleId="CBF3BDF9A98A48E4AC3CF00204C82A7E">
    <w:name w:val="CBF3BDF9A98A48E4AC3CF00204C82A7E"/>
    <w:rsid w:val="00EF679C"/>
  </w:style>
  <w:style w:type="paragraph" w:customStyle="1" w:styleId="F13ADBA18D8C46EE9E05085A16285003">
    <w:name w:val="F13ADBA18D8C46EE9E05085A16285003"/>
    <w:rsid w:val="00EF679C"/>
  </w:style>
  <w:style w:type="paragraph" w:customStyle="1" w:styleId="55D8A020170C408EAE09509CAA4B0E82">
    <w:name w:val="55D8A020170C408EAE09509CAA4B0E82"/>
    <w:rsid w:val="001628DF"/>
    <w:pPr>
      <w:spacing w:after="160" w:line="259" w:lineRule="auto"/>
    </w:pPr>
  </w:style>
  <w:style w:type="paragraph" w:customStyle="1" w:styleId="59F7B0C1C7134A3A99F832BDA762562A">
    <w:name w:val="59F7B0C1C7134A3A99F832BDA762562A"/>
    <w:rsid w:val="00B82F72"/>
    <w:pPr>
      <w:spacing w:after="160" w:line="259" w:lineRule="auto"/>
    </w:pPr>
  </w:style>
  <w:style w:type="paragraph" w:customStyle="1" w:styleId="CD27461E22164370A2F4C6E4859F7F79">
    <w:name w:val="CD27461E22164370A2F4C6E4859F7F79"/>
    <w:rsid w:val="00B82F72"/>
    <w:pPr>
      <w:spacing w:after="160" w:line="259" w:lineRule="auto"/>
    </w:pPr>
  </w:style>
  <w:style w:type="paragraph" w:customStyle="1" w:styleId="496339BB38454CDFBAA9B8D2E303B2B4">
    <w:name w:val="496339BB38454CDFBAA9B8D2E303B2B4"/>
    <w:rsid w:val="00B82F7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9A58-3BDA-409B-81BA-30C3F8DB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Examination Rubric (1)</Template>
  <TotalTime>40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ktole</dc:creator>
  <cp:lastModifiedBy>ken hadullo</cp:lastModifiedBy>
  <cp:revision>39</cp:revision>
  <dcterms:created xsi:type="dcterms:W3CDTF">2016-10-12T13:39:00Z</dcterms:created>
  <dcterms:modified xsi:type="dcterms:W3CDTF">2025-03-24T10:18:00Z</dcterms:modified>
</cp:coreProperties>
</file>