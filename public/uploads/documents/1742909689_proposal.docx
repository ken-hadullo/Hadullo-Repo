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02" w:rsidRPr="00E3107F" w:rsidRDefault="00154D02" w:rsidP="00154D02">
      <w:pPr>
        <w:spacing w:after="0" w:line="240" w:lineRule="exact"/>
        <w:rPr>
          <w:rFonts w:ascii="Book Antiqua" w:hAnsi="Book Antiqua" w:cs="Arial"/>
          <w:color w:val="FF0000"/>
          <w:sz w:val="24"/>
          <w:szCs w:val="24"/>
        </w:rPr>
      </w:pPr>
    </w:p>
    <w:p w:rsidR="00154D02" w:rsidRPr="00E3107F" w:rsidRDefault="00154D02" w:rsidP="00154D02">
      <w:pPr>
        <w:spacing w:after="0" w:line="240" w:lineRule="exact"/>
        <w:rPr>
          <w:rFonts w:ascii="Book Antiqua" w:hAnsi="Book Antiqua" w:cs="Arial"/>
          <w:color w:val="FF0000"/>
          <w:sz w:val="24"/>
          <w:szCs w:val="24"/>
        </w:rPr>
      </w:pPr>
    </w:p>
    <w:p w:rsidR="00154D02" w:rsidRPr="00E3107F" w:rsidRDefault="00154D02" w:rsidP="00843827">
      <w:pPr>
        <w:rPr>
          <w:rFonts w:ascii="Book Antiqua" w:hAnsi="Book Antiqua"/>
          <w:color w:val="FF0000"/>
          <w:sz w:val="24"/>
          <w:szCs w:val="24"/>
        </w:rPr>
      </w:pPr>
    </w:p>
    <w:p w:rsidR="00154D02" w:rsidRPr="00F15C50" w:rsidRDefault="00F15C50" w:rsidP="00154D02">
      <w:pPr>
        <w:pStyle w:val="Header"/>
        <w:pBdr>
          <w:bottom w:val="single" w:sz="12" w:space="1" w:color="auto"/>
        </w:pBdr>
        <w:jc w:val="center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COPERATIVE UNIVERSITY</w:t>
      </w:r>
      <w:r w:rsidR="00001EA6" w:rsidRPr="00F15C50">
        <w:rPr>
          <w:rFonts w:ascii="Book Antiqua" w:hAnsi="Book Antiqua" w:cs="Times New Roman"/>
          <w:b/>
          <w:sz w:val="24"/>
          <w:szCs w:val="24"/>
        </w:rPr>
        <w:t xml:space="preserve"> OF KENYA</w:t>
      </w:r>
    </w:p>
    <w:p w:rsidR="00057B8D" w:rsidRPr="00F15C50" w:rsidRDefault="00057B8D" w:rsidP="00A14FEB">
      <w:pPr>
        <w:spacing w:after="0" w:line="240" w:lineRule="auto"/>
        <w:jc w:val="center"/>
        <w:rPr>
          <w:rStyle w:val="Style30"/>
          <w:rFonts w:ascii="Book Antiqua" w:hAnsi="Book Antiqua"/>
          <w:sz w:val="24"/>
          <w:szCs w:val="24"/>
        </w:rPr>
      </w:pPr>
    </w:p>
    <w:sdt>
      <w:sdtPr>
        <w:rPr>
          <w:rStyle w:val="Style30"/>
          <w:rFonts w:ascii="Book Antiqua" w:hAnsi="Book Antiqua"/>
          <w:color w:val="FFFFFF" w:themeColor="background1"/>
          <w:sz w:val="24"/>
          <w:szCs w:val="24"/>
        </w:rPr>
        <w:id w:val="-1026089298"/>
        <w:lock w:val="sdtLocked"/>
        <w:placeholder>
          <w:docPart w:val="DCEFC1E7ECD34CF59F1BC77473BEFFF6"/>
        </w:placeholder>
        <w:dropDownList>
          <w:listItem w:displayText="Select Faculty/School/Institute" w:value="Select Faculty/School/Institute"/>
          <w:listItem w:displayText="Faculty of Applied and Health Sciences" w:value="Faculty of Applied and Health Sciences"/>
          <w:listItem w:displayText="Faculty of Engineering and Technology" w:value="Faculty of Engineering and Technology"/>
          <w:listItem w:displayText="School of Business" w:value="School of Business"/>
          <w:listItem w:displayText="School of Humanities and Social Sciences" w:value="School of Humanities and Social Sciences"/>
          <w:listItem w:displayText="Institute of Computing and Informatics" w:value="Institute of Computing and Informatics"/>
        </w:dropDownList>
      </w:sdtPr>
      <w:sdtEndPr>
        <w:rPr>
          <w:rStyle w:val="Style30"/>
        </w:rPr>
      </w:sdtEndPr>
      <w:sdtContent>
        <w:p w:rsidR="00154D02" w:rsidRPr="00F15C50" w:rsidRDefault="00DE5A22" w:rsidP="00A14FEB">
          <w:pPr>
            <w:spacing w:after="0" w:line="240" w:lineRule="auto"/>
            <w:jc w:val="center"/>
            <w:rPr>
              <w:rFonts w:ascii="Book Antiqua" w:hAnsi="Book Antiqua"/>
              <w:b/>
              <w:color w:val="FFFFFF" w:themeColor="background1"/>
              <w:sz w:val="24"/>
              <w:szCs w:val="24"/>
            </w:rPr>
          </w:pPr>
          <w:r w:rsidRPr="00F15C50">
            <w:rPr>
              <w:rStyle w:val="Style30"/>
              <w:rFonts w:ascii="Book Antiqua" w:hAnsi="Book Antiqua"/>
              <w:color w:val="FFFFFF" w:themeColor="background1"/>
              <w:sz w:val="24"/>
              <w:szCs w:val="24"/>
            </w:rPr>
            <w:t>Institute of Computing and Informatics</w:t>
          </w:r>
        </w:p>
      </w:sdtContent>
    </w:sdt>
    <w:sdt>
      <w:sdtPr>
        <w:rPr>
          <w:rStyle w:val="Style10"/>
          <w:rFonts w:ascii="Book Antiqua" w:hAnsi="Book Antiqua"/>
          <w:color w:val="FFFFFF" w:themeColor="background1"/>
          <w:sz w:val="24"/>
          <w:szCs w:val="24"/>
        </w:rPr>
        <w:id w:val="1536700048"/>
        <w:lock w:val="sdtLocked"/>
        <w:placeholder>
          <w:docPart w:val="99AB419C79054891815EF17D613A9AEB"/>
        </w:placeholder>
        <w:comboBox>
          <w:listItem w:displayText="Department of Accounting  &amp; Finance" w:value="Department of Accounting  &amp; Finance"/>
          <w:listItem w:displayText="Department of Building  &amp; Civil engineering" w:value="Department of Building  &amp; Civil engineering"/>
          <w:listItem w:displayText="Department of Business Administration" w:value="Department of Business Administration"/>
          <w:listItem w:displayText="Department of Communication Studies" w:value="Department of Communication Studies"/>
          <w:listItem w:displayText="Department of Computer Science &amp; Information technology" w:value="Department of Computer Science &amp; Information technology"/>
          <w:listItem w:displayText="Department of Electrical  &amp; Electronics engineering" w:value="Department of Electrical  &amp; Electronics engineering"/>
          <w:listItem w:displayText="Department of Enviroment  &amp; Health Sciences" w:value="Department of Enviroment  &amp; Health Sciences"/>
          <w:listItem w:displayText="Department of Hospitality  &amp; Tourism" w:value="Department of Hospitality  &amp; Tourism"/>
          <w:listItem w:displayText="Department of Management Science" w:value="Department of Management Science"/>
          <w:listItem w:displayText="Department of Mathematics  &amp; Physics" w:value="Department of Mathematics  &amp; Physics"/>
          <w:listItem w:displayText="Department of Mechanical  &amp; Automotive Engineering" w:value="Department of Mechanical  &amp; Automotive Engineering"/>
          <w:listItem w:displayText="Department of Medical Engineering" w:value="Department of Medical Engineering"/>
          <w:listItem w:displayText="Department of Medical Sciences" w:value="Department of Medical Sciences"/>
          <w:listItem w:displayText="Department of Pure &amp; Applied Sciences" w:value="Department of Pure &amp; Applied Sciences"/>
          <w:listItem w:displayText="Social Sciences" w:value="Social Sciences"/>
        </w:comboBox>
      </w:sdtPr>
      <w:sdtEndPr>
        <w:rPr>
          <w:rStyle w:val="Style10"/>
        </w:rPr>
      </w:sdtEndPr>
      <w:sdtContent>
        <w:p w:rsidR="00977297" w:rsidRPr="00F15C50" w:rsidRDefault="00757377" w:rsidP="00A14FEB">
          <w:pPr>
            <w:spacing w:after="0" w:line="240" w:lineRule="auto"/>
            <w:jc w:val="center"/>
            <w:rPr>
              <w:rFonts w:ascii="Book Antiqua" w:hAnsi="Book Antiqua"/>
              <w:b/>
              <w:sz w:val="24"/>
              <w:szCs w:val="24"/>
            </w:rPr>
          </w:pPr>
          <w:r w:rsidRPr="00F15C50">
            <w:rPr>
              <w:rStyle w:val="Style10"/>
              <w:rFonts w:ascii="Book Antiqua" w:hAnsi="Book Antiqua"/>
              <w:color w:val="FFFFFF" w:themeColor="background1"/>
              <w:sz w:val="24"/>
              <w:szCs w:val="24"/>
            </w:rPr>
            <w:t>Department of Computer Science &amp; Information technology</w:t>
          </w:r>
        </w:p>
      </w:sdtContent>
    </w:sdt>
    <w:p w:rsidR="004D2A77" w:rsidRPr="00F15C50" w:rsidRDefault="00977297" w:rsidP="00A14FEB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UNIVERSITY EXAMINATION FOR:</w:t>
      </w:r>
    </w:p>
    <w:sdt>
      <w:sdtPr>
        <w:rPr>
          <w:rStyle w:val="Style29"/>
          <w:rFonts w:ascii="Book Antiqua" w:hAnsi="Book Antiqua"/>
          <w:sz w:val="24"/>
          <w:szCs w:val="24"/>
        </w:rPr>
        <w:id w:val="-1991474473"/>
        <w:lock w:val="sdtLocked"/>
        <w:placeholder>
          <w:docPart w:val="7B92B287C2104512B0F8564047A86D11"/>
        </w:placeholder>
      </w:sdtPr>
      <w:sdtEndPr>
        <w:rPr>
          <w:rStyle w:val="DefaultParagraphFont"/>
          <w:rFonts w:cs="Times New Roman"/>
          <w:b/>
          <w:caps w:val="0"/>
        </w:rPr>
      </w:sdtEndPr>
      <w:sdtContent>
        <w:p w:rsidR="0002054B" w:rsidRPr="00F15C50" w:rsidRDefault="0072594D" w:rsidP="00A14FEB">
          <w:pPr>
            <w:spacing w:after="0" w:line="240" w:lineRule="auto"/>
            <w:jc w:val="center"/>
            <w:rPr>
              <w:rFonts w:ascii="Book Antiqua" w:hAnsi="Book Antiqua" w:cs="Times New Roman"/>
              <w:b/>
              <w:sz w:val="24"/>
              <w:szCs w:val="24"/>
            </w:rPr>
          </w:pPr>
          <w:r w:rsidRPr="00F15C50">
            <w:rPr>
              <w:rStyle w:val="Style29"/>
              <w:rFonts w:ascii="Book Antiqua" w:hAnsi="Book Antiqua"/>
              <w:sz w:val="24"/>
              <w:szCs w:val="24"/>
            </w:rPr>
            <w:t>b</w:t>
          </w:r>
          <w:r w:rsidR="00377BC4">
            <w:rPr>
              <w:rStyle w:val="Style29"/>
              <w:rFonts w:ascii="Book Antiqua" w:hAnsi="Book Antiqua"/>
              <w:sz w:val="24"/>
              <w:szCs w:val="24"/>
            </w:rPr>
            <w:t>DAT/BCS 2.2</w:t>
          </w:r>
        </w:p>
        <w:bookmarkStart w:id="0" w:name="_GoBack" w:displacedByCustomXml="next"/>
        <w:bookmarkEnd w:id="0" w:displacedByCustomXml="next"/>
      </w:sdtContent>
    </w:sdt>
    <w:p w:rsidR="0002054B" w:rsidRPr="00F15C50" w:rsidRDefault="00C349EF" w:rsidP="00A14FEB">
      <w:pPr>
        <w:tabs>
          <w:tab w:val="center" w:pos="5400"/>
          <w:tab w:val="left" w:pos="7335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15C50">
        <w:rPr>
          <w:rStyle w:val="Style13"/>
          <w:rFonts w:ascii="Book Antiqua" w:hAnsi="Book Antiqua"/>
          <w:sz w:val="24"/>
          <w:szCs w:val="24"/>
        </w:rPr>
        <w:tab/>
      </w:r>
      <w:sdt>
        <w:sdtPr>
          <w:rPr>
            <w:rStyle w:val="Style28"/>
            <w:rFonts w:ascii="Book Antiqua" w:hAnsi="Book Antiqua"/>
            <w:sz w:val="24"/>
            <w:szCs w:val="24"/>
          </w:rPr>
          <w:tag w:val="Unit Code: Title"/>
          <w:id w:val="1513035237"/>
          <w:lock w:val="sdtLocked"/>
          <w:placeholder>
            <w:docPart w:val="2B0194CB378145C3A1FC1F47C837D127"/>
          </w:placeholder>
        </w:sdtPr>
        <w:sdtEndPr>
          <w:rPr>
            <w:rStyle w:val="DefaultParagraphFont"/>
            <w:rFonts w:cs="Times New Roman"/>
            <w:caps w:val="0"/>
          </w:rPr>
        </w:sdtEndPr>
        <w:sdtContent>
          <w:r w:rsidR="001B30D9">
            <w:rPr>
              <w:rStyle w:val="Style28"/>
              <w:rFonts w:ascii="Book Antiqua" w:hAnsi="Book Antiqua"/>
              <w:sz w:val="24"/>
              <w:szCs w:val="24"/>
            </w:rPr>
            <w:t>BCIT 2204</w:t>
          </w:r>
        </w:sdtContent>
      </w:sdt>
      <w:r w:rsidRPr="00F15C50">
        <w:rPr>
          <w:rFonts w:ascii="Book Antiqua" w:hAnsi="Book Antiqua" w:cs="Times New Roman"/>
          <w:sz w:val="24"/>
          <w:szCs w:val="24"/>
        </w:rPr>
        <w:t xml:space="preserve">: </w:t>
      </w:r>
      <w:sdt>
        <w:sdtPr>
          <w:rPr>
            <w:rStyle w:val="Style27"/>
            <w:rFonts w:ascii="Book Antiqua" w:hAnsi="Book Antiqua"/>
            <w:sz w:val="24"/>
            <w:szCs w:val="24"/>
          </w:rPr>
          <w:id w:val="1197577640"/>
          <w:lock w:val="sdtLocked"/>
          <w:placeholder>
            <w:docPart w:val="014B4791FE9443BEB72C5D5785B0A1E9"/>
          </w:placeholder>
        </w:sdtPr>
        <w:sdtEndPr>
          <w:rPr>
            <w:rStyle w:val="DefaultParagraphFont"/>
            <w:rFonts w:cs="Times New Roman"/>
            <w:caps w:val="0"/>
          </w:rPr>
        </w:sdtEndPr>
        <w:sdtContent>
          <w:r w:rsidR="00F15C50" w:rsidRPr="00F15C50">
            <w:rPr>
              <w:rStyle w:val="Style27"/>
              <w:rFonts w:ascii="Book Antiqua" w:hAnsi="Book Antiqua"/>
              <w:sz w:val="24"/>
              <w:szCs w:val="24"/>
            </w:rPr>
            <w:t xml:space="preserve"> SOFTWARE ENGINEERING</w:t>
          </w:r>
        </w:sdtContent>
      </w:sdt>
    </w:p>
    <w:p w:rsidR="00EA6F15" w:rsidRPr="00F15C50" w:rsidRDefault="0002054B" w:rsidP="00A14FE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sz w:val="24"/>
          <w:szCs w:val="24"/>
        </w:rPr>
        <w:t>END OF SEMESTER EXAMINATION</w:t>
      </w:r>
      <w:r w:rsidR="00994EF7" w:rsidRPr="00F15C50">
        <w:rPr>
          <w:rFonts w:ascii="Book Antiqua" w:hAnsi="Book Antiqua" w:cs="Times New Roman"/>
          <w:sz w:val="24"/>
          <w:szCs w:val="24"/>
        </w:rPr>
        <w:t xml:space="preserve"> 1</w:t>
      </w:r>
    </w:p>
    <w:p w:rsidR="00EA1B0D" w:rsidRPr="00F15C50" w:rsidRDefault="00244897" w:rsidP="00A14FEB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 xml:space="preserve">SERIES: </w:t>
      </w:r>
      <w:r w:rsidR="001B30D9">
        <w:rPr>
          <w:rFonts w:ascii="Book Antiqua" w:hAnsi="Book Antiqua" w:cs="Times New Roman"/>
          <w:b/>
          <w:sz w:val="24"/>
          <w:szCs w:val="24"/>
        </w:rPr>
        <w:t>APRIL</w:t>
      </w:r>
      <w:r w:rsidR="00A15C67" w:rsidRPr="00F15C50">
        <w:rPr>
          <w:rFonts w:ascii="Book Antiqua" w:hAnsi="Book Antiqua" w:cs="Times New Roman"/>
          <w:b/>
          <w:sz w:val="24"/>
          <w:szCs w:val="24"/>
        </w:rPr>
        <w:t>C</w:t>
      </w:r>
      <w:r w:rsidRPr="00F15C50">
        <w:rPr>
          <w:rFonts w:ascii="Book Antiqua" w:hAnsi="Book Antiqua" w:cs="Times New Roman"/>
          <w:b/>
          <w:sz w:val="24"/>
          <w:szCs w:val="24"/>
        </w:rPr>
        <w:t xml:space="preserve"> 202</w:t>
      </w:r>
      <w:r w:rsidR="001B30D9">
        <w:rPr>
          <w:rFonts w:ascii="Book Antiqua" w:hAnsi="Book Antiqua" w:cs="Times New Roman"/>
          <w:b/>
          <w:sz w:val="24"/>
          <w:szCs w:val="24"/>
        </w:rPr>
        <w:t>5</w:t>
      </w:r>
    </w:p>
    <w:p w:rsidR="0002054B" w:rsidRPr="00F15C50" w:rsidRDefault="00EA1B0D" w:rsidP="00A14FEB">
      <w:pPr>
        <w:tabs>
          <w:tab w:val="left" w:pos="3765"/>
        </w:tabs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TIME:</w:t>
      </w:r>
      <w:sdt>
        <w:sdtPr>
          <w:rPr>
            <w:rStyle w:val="Style26"/>
            <w:rFonts w:ascii="Book Antiqua" w:hAnsi="Book Antiqua"/>
            <w:sz w:val="24"/>
            <w:szCs w:val="24"/>
          </w:rPr>
          <w:id w:val="-34821408"/>
          <w:lock w:val="sdtLocked"/>
          <w:placeholder>
            <w:docPart w:val="C865CAF1B3E14B079673701D0CBB834F"/>
          </w:placeholder>
          <w:dropDownList>
            <w:listItem w:value="Choose an item.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>
          <w:rPr>
            <w:rStyle w:val="Style26"/>
          </w:rPr>
        </w:sdtEndPr>
        <w:sdtContent>
          <w:r w:rsidR="00957569" w:rsidRPr="00F15C50">
            <w:rPr>
              <w:rStyle w:val="Style26"/>
              <w:rFonts w:ascii="Book Antiqua" w:hAnsi="Book Antiqua"/>
              <w:sz w:val="24"/>
              <w:szCs w:val="24"/>
            </w:rPr>
            <w:t>2</w:t>
          </w:r>
        </w:sdtContent>
      </w:sdt>
      <w:r w:rsidRPr="00F15C50">
        <w:rPr>
          <w:rFonts w:ascii="Book Antiqua" w:hAnsi="Book Antiqua" w:cs="Times New Roman"/>
          <w:sz w:val="24"/>
          <w:szCs w:val="24"/>
        </w:rPr>
        <w:t>HOURS</w:t>
      </w:r>
    </w:p>
    <w:p w:rsidR="00B3696D" w:rsidRPr="00DB5576" w:rsidRDefault="00B3696D" w:rsidP="008A639C">
      <w:pPr>
        <w:tabs>
          <w:tab w:val="left" w:pos="3765"/>
        </w:tabs>
        <w:spacing w:after="0" w:line="360" w:lineRule="auto"/>
        <w:jc w:val="center"/>
        <w:rPr>
          <w:rFonts w:ascii="Book Antiqua" w:hAnsi="Book Antiqua" w:cs="Times New Roman"/>
          <w:color w:val="FFFFFF" w:themeColor="background1"/>
          <w:sz w:val="24"/>
          <w:szCs w:val="24"/>
        </w:rPr>
      </w:pPr>
      <w:r w:rsidRPr="00DB5576">
        <w:rPr>
          <w:rFonts w:ascii="Book Antiqua" w:hAnsi="Book Antiqua" w:cs="Times New Roman"/>
          <w:b/>
          <w:color w:val="FFFFFF" w:themeColor="background1"/>
          <w:sz w:val="24"/>
          <w:szCs w:val="24"/>
        </w:rPr>
        <w:t>DATE:</w:t>
      </w:r>
      <w:sdt>
        <w:sdtPr>
          <w:rPr>
            <w:rStyle w:val="Style37"/>
            <w:rFonts w:ascii="Book Antiqua" w:hAnsi="Book Antiqua"/>
            <w:color w:val="FFFFFF" w:themeColor="background1"/>
            <w:sz w:val="24"/>
            <w:szCs w:val="24"/>
          </w:rPr>
          <w:id w:val="2047398603"/>
          <w:lock w:val="sdtLocked"/>
          <w:placeholder>
            <w:docPart w:val="F619AFA949A14B64811CBB57CEE6488C"/>
          </w:placeholder>
          <w:showingPlcHdr/>
          <w:comboBox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>
          <w:rPr>
            <w:rStyle w:val="DefaultParagraphFont"/>
            <w:rFonts w:cs="Times New Roman"/>
          </w:rPr>
        </w:sdtEndPr>
        <w:sdtContent>
          <w:r w:rsidRPr="00DB5576">
            <w:rPr>
              <w:rStyle w:val="PlaceholderText"/>
              <w:rFonts w:ascii="Book Antiqua" w:hAnsi="Book Antiqua" w:cs="Times New Roman"/>
              <w:color w:val="FFFFFF" w:themeColor="background1"/>
              <w:sz w:val="24"/>
              <w:szCs w:val="24"/>
            </w:rPr>
            <w:t>Pick Date</w:t>
          </w:r>
        </w:sdtContent>
      </w:sdt>
      <w:sdt>
        <w:sdtPr>
          <w:rPr>
            <w:rStyle w:val="Style35"/>
            <w:rFonts w:ascii="Book Antiqua" w:hAnsi="Book Antiqua"/>
            <w:color w:val="FFFFFF" w:themeColor="background1"/>
            <w:sz w:val="24"/>
            <w:szCs w:val="24"/>
          </w:rPr>
          <w:id w:val="506952174"/>
          <w:lock w:val="sdtLocked"/>
          <w:placeholder>
            <w:docPart w:val="9BB790AA269B44A6A0BECFF8243E8ACE"/>
          </w:placeholder>
          <w:comboBox>
            <w:listItem w:value="Choose an item."/>
            <w:listItem w:displayText="Jan" w:value="Jan"/>
            <w:listItem w:displayText="Feb" w:value="Feb"/>
            <w:listItem w:displayText="Mar" w:value="Mar"/>
            <w:listItem w:displayText="Apr" w:value="Apr"/>
            <w:listItem w:displayText="May" w:value="May"/>
            <w:listItem w:displayText="Jun" w:value="Jun"/>
            <w:listItem w:displayText="Jul" w:value="Jul"/>
            <w:listItem w:displayText="Aug" w:value="Aug"/>
            <w:listItem w:displayText="Sep" w:value="Sep"/>
            <w:listItem w:displayText="Oct" w:value="Oct"/>
            <w:listItem w:displayText="Nov" w:value="Nov"/>
            <w:listItem w:displayText="Dec" w:value="Dec"/>
          </w:comboBox>
        </w:sdtPr>
        <w:sdtEndPr>
          <w:rPr>
            <w:rStyle w:val="DefaultParagraphFont"/>
            <w:rFonts w:cs="Times New Roman"/>
          </w:rPr>
        </w:sdtEndPr>
        <w:sdtContent>
          <w:r w:rsidR="00F25D40" w:rsidRPr="00DB5576">
            <w:rPr>
              <w:rStyle w:val="Style35"/>
              <w:rFonts w:ascii="Book Antiqua" w:hAnsi="Book Antiqua"/>
              <w:color w:val="FFFFFF" w:themeColor="background1"/>
              <w:sz w:val="24"/>
              <w:szCs w:val="24"/>
            </w:rPr>
            <w:t>Nov</w:t>
          </w:r>
        </w:sdtContent>
      </w:sdt>
      <w:sdt>
        <w:sdtPr>
          <w:rPr>
            <w:rStyle w:val="Style36"/>
            <w:rFonts w:ascii="Book Antiqua" w:hAnsi="Book Antiqua"/>
            <w:color w:val="FFFFFF" w:themeColor="background1"/>
            <w:sz w:val="24"/>
            <w:szCs w:val="24"/>
          </w:rPr>
          <w:id w:val="-189683830"/>
          <w:lock w:val="sdtLocked"/>
          <w:placeholder>
            <w:docPart w:val="60DEC9701F914AE89CA502EE945B8BBB"/>
          </w:placeholder>
          <w:comboBox>
            <w:listItem w:value="Choose an item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</w:comboBox>
        </w:sdtPr>
        <w:sdtEndPr>
          <w:rPr>
            <w:rStyle w:val="DefaultParagraphFont"/>
            <w:rFonts w:cs="Times New Roman"/>
          </w:rPr>
        </w:sdtEndPr>
        <w:sdtContent>
          <w:r w:rsidR="00A15C67" w:rsidRPr="00DB5576">
            <w:rPr>
              <w:rStyle w:val="Style36"/>
              <w:rFonts w:ascii="Book Antiqua" w:hAnsi="Book Antiqua"/>
              <w:color w:val="FFFFFF" w:themeColor="background1"/>
              <w:sz w:val="24"/>
              <w:szCs w:val="24"/>
            </w:rPr>
            <w:t>2022</w:t>
          </w:r>
        </w:sdtContent>
      </w:sdt>
    </w:p>
    <w:p w:rsidR="00EA1B0D" w:rsidRPr="00F15C50" w:rsidRDefault="00EA1B0D" w:rsidP="00216CA2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F15C50">
        <w:rPr>
          <w:rFonts w:ascii="Book Antiqua" w:hAnsi="Book Antiqua" w:cs="Times New Roman"/>
          <w:b/>
          <w:sz w:val="24"/>
          <w:szCs w:val="24"/>
          <w:u w:val="single"/>
        </w:rPr>
        <w:t>Instructions to Candidates</w:t>
      </w:r>
    </w:p>
    <w:p w:rsidR="00EA1B0D" w:rsidRPr="00F15C50" w:rsidRDefault="00300414" w:rsidP="00216CA2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sz w:val="24"/>
          <w:szCs w:val="24"/>
        </w:rPr>
        <w:t>You should have the following for this examination</w:t>
      </w:r>
    </w:p>
    <w:p w:rsidR="00300414" w:rsidRPr="00F15C50" w:rsidRDefault="00300414" w:rsidP="00300414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i/>
          <w:sz w:val="24"/>
          <w:szCs w:val="24"/>
        </w:rPr>
      </w:pPr>
      <w:r w:rsidRPr="00F15C50">
        <w:rPr>
          <w:rFonts w:ascii="Book Antiqua" w:hAnsi="Book Antiqua" w:cs="Times New Roman"/>
          <w:i/>
          <w:sz w:val="24"/>
          <w:szCs w:val="24"/>
        </w:rPr>
        <w:t>-Answer Booklet</w:t>
      </w:r>
      <w:r w:rsidR="0089150A" w:rsidRPr="00F15C50">
        <w:rPr>
          <w:rFonts w:ascii="Book Antiqua" w:hAnsi="Book Antiqua" w:cs="Times New Roman"/>
          <w:i/>
          <w:sz w:val="24"/>
          <w:szCs w:val="24"/>
        </w:rPr>
        <w:t xml:space="preserve">, examination pass and </w:t>
      </w:r>
      <w:r w:rsidR="00216CA2" w:rsidRPr="00F15C50">
        <w:rPr>
          <w:rFonts w:ascii="Book Antiqua" w:hAnsi="Book Antiqua" w:cs="Times New Roman"/>
          <w:i/>
          <w:sz w:val="24"/>
          <w:szCs w:val="24"/>
        </w:rPr>
        <w:t>student ID</w:t>
      </w:r>
    </w:p>
    <w:p w:rsidR="00300414" w:rsidRPr="00F15C50" w:rsidRDefault="00300414" w:rsidP="00300414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sz w:val="24"/>
          <w:szCs w:val="24"/>
        </w:rPr>
        <w:t xml:space="preserve">This paper consists of </w:t>
      </w:r>
      <w:sdt>
        <w:sdtPr>
          <w:rPr>
            <w:rStyle w:val="Style18"/>
            <w:rFonts w:ascii="Book Antiqua" w:hAnsi="Book Antiqua"/>
            <w:szCs w:val="24"/>
          </w:rPr>
          <w:id w:val="783777296"/>
          <w:lock w:val="sdtLocked"/>
          <w:placeholder>
            <w:docPart w:val="1709DE698CE543848A18B55B735BD54E"/>
          </w:placeholder>
          <w:dropDownList>
            <w:listItem w:value="Choose an item."/>
            <w:listItem w:displayText="four" w:value="four"/>
            <w:listItem w:displayText="five" w:value="five"/>
            <w:listItem w:displayText="six" w:value="six"/>
            <w:listItem w:displayText="seven" w:value="seven"/>
          </w:dropDownList>
        </w:sdtPr>
        <w:sdtEndPr>
          <w:rPr>
            <w:rStyle w:val="DefaultParagraphFont"/>
            <w:rFonts w:cs="Times New Roman"/>
            <w:b w:val="0"/>
            <w:caps w:val="0"/>
            <w:sz w:val="22"/>
          </w:rPr>
        </w:sdtEndPr>
        <w:sdtContent>
          <w:r w:rsidR="00DE5A22" w:rsidRPr="00F15C50">
            <w:rPr>
              <w:rStyle w:val="Style18"/>
              <w:rFonts w:ascii="Book Antiqua" w:hAnsi="Book Antiqua"/>
              <w:szCs w:val="24"/>
            </w:rPr>
            <w:t>five</w:t>
          </w:r>
        </w:sdtContent>
      </w:sdt>
      <w:r w:rsidR="00216CA2" w:rsidRPr="00F15C50">
        <w:rPr>
          <w:rFonts w:ascii="Book Antiqua" w:hAnsi="Book Antiqua" w:cs="Times New Roman"/>
          <w:sz w:val="24"/>
          <w:szCs w:val="24"/>
        </w:rPr>
        <w:t xml:space="preserve"> questions. Attempt</w:t>
      </w:r>
      <w:sdt>
        <w:sdtPr>
          <w:rPr>
            <w:rStyle w:val="Style19"/>
            <w:rFonts w:ascii="Book Antiqua" w:hAnsi="Book Antiqua"/>
            <w:szCs w:val="24"/>
          </w:rPr>
          <w:id w:val="2124964181"/>
          <w:lock w:val="sdtLocked"/>
          <w:placeholder>
            <w:docPart w:val="8D0B41A8F6994F16A420D900D6377C0D"/>
          </w:placeholder>
          <w:dropDownList>
            <w:listItem w:value="Choose an item."/>
            <w:listItem w:displayText="question ONE (Compulsory) and any other TWO questions" w:value="question ONE (Compulsory) and any other TWO questions"/>
            <w:listItem w:displayText="ALL questions" w:value="ALL questions"/>
            <w:listItem w:displayText="any THREE questions" w:value="any THREE questions"/>
          </w:dropDownList>
        </w:sdtPr>
        <w:sdtEndPr>
          <w:rPr>
            <w:rStyle w:val="DefaultParagraphFont"/>
            <w:rFonts w:cs="Times New Roman"/>
            <w:sz w:val="22"/>
          </w:rPr>
        </w:sdtEndPr>
        <w:sdtContent>
          <w:r w:rsidR="00DE5A22" w:rsidRPr="00F15C50">
            <w:rPr>
              <w:rStyle w:val="Style19"/>
              <w:rFonts w:ascii="Book Antiqua" w:hAnsi="Book Antiqua"/>
              <w:szCs w:val="24"/>
            </w:rPr>
            <w:t>question ONE (Compulsory) and any other TWO questions</w:t>
          </w:r>
        </w:sdtContent>
      </w:sdt>
      <w:r w:rsidR="00216CA2" w:rsidRPr="00F15C50">
        <w:rPr>
          <w:rFonts w:ascii="Book Antiqua" w:hAnsi="Book Antiqua" w:cs="Times New Roman"/>
          <w:sz w:val="24"/>
          <w:szCs w:val="24"/>
        </w:rPr>
        <w:t>.</w:t>
      </w:r>
    </w:p>
    <w:p w:rsidR="008A639C" w:rsidRPr="00F15C50" w:rsidRDefault="008A639C" w:rsidP="00300414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Do not write on the question paper.</w:t>
      </w:r>
    </w:p>
    <w:p w:rsidR="00B2179C" w:rsidRPr="00183386" w:rsidRDefault="00A96E70" w:rsidP="00300414">
      <w:pPr>
        <w:tabs>
          <w:tab w:val="left" w:pos="3765"/>
        </w:tabs>
        <w:spacing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pict>
          <v:line id="Straight Connector 2" o:spid="_x0000_s1026" style="position:absolute;z-index:251660288;visibility:visible;mso-height-relative:margin" from=".7pt,7.6pt" to="517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" strokecolor="black [3200]" strokeweight="1.5pt">
            <v:stroke joinstyle="miter"/>
          </v:line>
        </w:pict>
      </w:r>
    </w:p>
    <w:p w:rsidR="000D2F53" w:rsidRDefault="000D2F53" w:rsidP="00B168C4">
      <w:pPr>
        <w:pStyle w:val="Heading1"/>
        <w:rPr>
          <w:rFonts w:eastAsia="Calibri"/>
        </w:rPr>
      </w:pPr>
      <w:r w:rsidRPr="00183386">
        <w:rPr>
          <w:rFonts w:eastAsia="Calibri"/>
        </w:rPr>
        <w:t>QUESTION ONE [30 Marks]</w:t>
      </w:r>
    </w:p>
    <w:p w:rsidR="00E509D2" w:rsidRPr="00E509D2" w:rsidRDefault="00E509D2" w:rsidP="00E509D2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9D2">
        <w:rPr>
          <w:rFonts w:ascii="Times New Roman" w:eastAsia="Times New Roman" w:hAnsi="Times New Roman" w:cs="Times New Roman"/>
          <w:b/>
          <w:bCs/>
          <w:sz w:val="27"/>
          <w:szCs w:val="27"/>
        </w:rPr>
        <w:t>List four components typically included in a Project Management Plan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[4 Marks]</w:t>
      </w:r>
    </w:p>
    <w:p w:rsidR="00463FD0" w:rsidRDefault="00463FD0" w:rsidP="00E509D2">
      <w:pPr>
        <w:pStyle w:val="Heading3"/>
        <w:numPr>
          <w:ilvl w:val="0"/>
          <w:numId w:val="81"/>
        </w:numPr>
      </w:pPr>
      <w:r>
        <w:t>Describe how software engineering principles can improve user satisfaction in a mobile banking application.</w:t>
      </w:r>
    </w:p>
    <w:p w:rsidR="00463FD0" w:rsidRPr="00463FD0" w:rsidRDefault="00463FD0" w:rsidP="00463FD0">
      <w:pPr>
        <w:ind w:left="9360"/>
      </w:pPr>
      <w:r>
        <w:t>[4 Marks]</w:t>
      </w:r>
    </w:p>
    <w:p w:rsidR="00FD76BD" w:rsidRPr="00FD76BD" w:rsidRDefault="00FD76BD" w:rsidP="00E509D2">
      <w:pPr>
        <w:pStyle w:val="NormalWeb"/>
        <w:numPr>
          <w:ilvl w:val="0"/>
          <w:numId w:val="81"/>
        </w:numPr>
      </w:pPr>
      <w:r w:rsidRPr="00FD76BD">
        <w:rPr>
          <w:rStyle w:val="Strong"/>
          <w:b w:val="0"/>
        </w:rPr>
        <w:t>Briefly describe the Agile software development methodology.</w:t>
      </w:r>
      <w:r w:rsidRPr="00FD76BD">
        <w:rPr>
          <w:rStyle w:val="Strong"/>
          <w:b w:val="0"/>
        </w:rPr>
        <w:tab/>
      </w:r>
      <w:r w:rsidRPr="00FD76BD">
        <w:rPr>
          <w:rStyle w:val="Strong"/>
          <w:b w:val="0"/>
        </w:rPr>
        <w:tab/>
      </w:r>
      <w:r w:rsidRPr="00FD76BD">
        <w:rPr>
          <w:rStyle w:val="Strong"/>
          <w:b w:val="0"/>
        </w:rPr>
        <w:tab/>
      </w:r>
      <w:r w:rsidRPr="00FD76BD">
        <w:rPr>
          <w:rStyle w:val="Strong"/>
          <w:b w:val="0"/>
        </w:rPr>
        <w:tab/>
        <w:t>[4 Marks].</w:t>
      </w:r>
    </w:p>
    <w:p w:rsidR="002044F0" w:rsidRDefault="002044F0" w:rsidP="00E509D2">
      <w:pPr>
        <w:pStyle w:val="Heading3"/>
        <w:numPr>
          <w:ilvl w:val="0"/>
          <w:numId w:val="81"/>
        </w:numPr>
      </w:pPr>
      <w:r>
        <w:t>Explain why Waterfall methodology might be less effective for projects with frequently changing requirements.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217C14" w:rsidRPr="00E831CC" w:rsidRDefault="00217C14" w:rsidP="000E0794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</w:pPr>
      <w:r w:rsidRPr="00217C14">
        <w:rPr>
          <w:rFonts w:ascii="Times New Roman" w:eastAsia="Times New Roman" w:hAnsi="Times New Roman" w:cs="Times New Roman"/>
          <w:bCs/>
          <w:sz w:val="27"/>
          <w:szCs w:val="27"/>
        </w:rPr>
        <w:t>Explain the role of the Work Breakdown Structure (WBS) in project planning [4 Marks]</w:t>
      </w:r>
    </w:p>
    <w:p w:rsidR="00AF6E65" w:rsidRDefault="00AF6E65" w:rsidP="00217C14">
      <w:pPr>
        <w:pStyle w:val="NormalWeb"/>
        <w:ind w:left="720"/>
      </w:pPr>
    </w:p>
    <w:p w:rsidR="00AF6E65" w:rsidRDefault="00AF6E65" w:rsidP="00E509D2">
      <w:pPr>
        <w:pStyle w:val="NormalWeb"/>
        <w:numPr>
          <w:ilvl w:val="0"/>
          <w:numId w:val="81"/>
        </w:numPr>
      </w:pPr>
      <w:r>
        <w:t xml:space="preserve">Explain why </w:t>
      </w:r>
      <w:r>
        <w:rPr>
          <w:rStyle w:val="Emphasis"/>
        </w:rPr>
        <w:t>modularity</w:t>
      </w:r>
      <w:r>
        <w:t xml:space="preserve"> is important in software engineering</w:t>
      </w:r>
      <w:r w:rsidR="00824257">
        <w:t>.</w:t>
      </w:r>
      <w:r w:rsidR="00824257">
        <w:tab/>
      </w:r>
      <w:r w:rsidR="00824257">
        <w:tab/>
      </w:r>
      <w:r w:rsidR="00824257">
        <w:tab/>
      </w:r>
      <w:r w:rsidR="00824257">
        <w:tab/>
      </w:r>
      <w:r w:rsidR="0020495F">
        <w:t>[4 Marks]</w:t>
      </w:r>
      <w:r>
        <w:t>.</w:t>
      </w:r>
    </w:p>
    <w:p w:rsidR="00DF77A0" w:rsidRDefault="00DF77A0" w:rsidP="00E509D2">
      <w:pPr>
        <w:pStyle w:val="NormalWeb"/>
        <w:numPr>
          <w:ilvl w:val="0"/>
          <w:numId w:val="81"/>
        </w:numPr>
      </w:pPr>
      <w:r>
        <w:t>Imagine you are tasked with developing a testing plan for a new mobile app. List the types of testing you would include and briefl</w:t>
      </w:r>
      <w:r w:rsidR="00240F09">
        <w:t>y describe their purpose.</w:t>
      </w:r>
      <w:r w:rsidR="00240F09">
        <w:tab/>
      </w:r>
      <w:r w:rsidR="00240F09">
        <w:tab/>
      </w:r>
      <w:r w:rsidR="00240F09">
        <w:tab/>
      </w:r>
      <w:r w:rsidR="00240F09">
        <w:tab/>
      </w:r>
      <w:r w:rsidR="00240F09">
        <w:tab/>
      </w:r>
      <w:r w:rsidR="00240F09">
        <w:tab/>
      </w:r>
      <w:r>
        <w:t>[8 Marks].</w:t>
      </w:r>
    </w:p>
    <w:p w:rsidR="00E02999" w:rsidRDefault="00E02999" w:rsidP="00B168C4">
      <w:pPr>
        <w:pStyle w:val="Heading1"/>
      </w:pPr>
    </w:p>
    <w:p w:rsidR="00AF6E65" w:rsidRDefault="00BA31E8" w:rsidP="00B168C4">
      <w:pPr>
        <w:pStyle w:val="Heading1"/>
      </w:pPr>
      <w:r w:rsidRPr="00BA31E8">
        <w:t>QUESTION 2[20 Marks]</w:t>
      </w:r>
    </w:p>
    <w:p w:rsidR="00C606B0" w:rsidRPr="00C606B0" w:rsidRDefault="00C606B0" w:rsidP="003F1EB6">
      <w:pPr>
        <w:pStyle w:val="NormalWeb"/>
        <w:numPr>
          <w:ilvl w:val="0"/>
          <w:numId w:val="78"/>
        </w:numPr>
        <w:rPr>
          <w:b/>
        </w:rPr>
      </w:pPr>
      <w:r w:rsidRPr="00C606B0">
        <w:rPr>
          <w:rStyle w:val="Strong"/>
          <w:b w:val="0"/>
        </w:rPr>
        <w:t xml:space="preserve">Explain why a </w:t>
      </w:r>
      <w:r w:rsidR="002044F0">
        <w:rPr>
          <w:rStyle w:val="Strong"/>
          <w:b w:val="0"/>
        </w:rPr>
        <w:t xml:space="preserve">developer might </w:t>
      </w:r>
      <w:r w:rsidR="002044F0" w:rsidRPr="00C606B0">
        <w:rPr>
          <w:rStyle w:val="Strong"/>
          <w:b w:val="0"/>
        </w:rPr>
        <w:t>choose</w:t>
      </w:r>
      <w:r w:rsidRPr="00C606B0">
        <w:rPr>
          <w:rStyle w:val="Strong"/>
          <w:b w:val="0"/>
        </w:rPr>
        <w:t xml:space="preserve"> Waterfall over Agile for a government contract </w:t>
      </w:r>
      <w:r w:rsidR="002044F0" w:rsidRPr="00C606B0">
        <w:rPr>
          <w:rStyle w:val="Strong"/>
          <w:b w:val="0"/>
        </w:rPr>
        <w:t>project [</w:t>
      </w:r>
      <w:r w:rsidRPr="00C606B0">
        <w:rPr>
          <w:rStyle w:val="Strong"/>
          <w:b w:val="0"/>
        </w:rPr>
        <w:t>5 Marks]</w:t>
      </w:r>
    </w:p>
    <w:p w:rsidR="00571750" w:rsidRDefault="00571750" w:rsidP="00E02999">
      <w:pPr>
        <w:pStyle w:val="NormalWeb"/>
        <w:numPr>
          <w:ilvl w:val="0"/>
          <w:numId w:val="78"/>
        </w:numPr>
      </w:pPr>
      <w:r>
        <w:rPr>
          <w:rStyle w:val="Strong"/>
        </w:rPr>
        <w:t xml:space="preserve">Explain the </w:t>
      </w:r>
      <w:r>
        <w:t xml:space="preserve">role of </w:t>
      </w:r>
      <w:r>
        <w:rPr>
          <w:rStyle w:val="Emphasis"/>
        </w:rPr>
        <w:t>version control</w:t>
      </w:r>
      <w:r>
        <w:t xml:space="preserve"> in a collaborative soft</w:t>
      </w:r>
      <w:r w:rsidR="00E02999">
        <w:t>ware development environment</w:t>
      </w:r>
      <w:r w:rsidR="00240F09">
        <w:t xml:space="preserve">   </w:t>
      </w:r>
      <w:r w:rsidR="00E02999">
        <w:t xml:space="preserve">   [</w:t>
      </w:r>
      <w:r>
        <w:t>5 Marks].</w:t>
      </w:r>
    </w:p>
    <w:p w:rsidR="00571750" w:rsidRDefault="00571750" w:rsidP="00571750">
      <w:pPr>
        <w:pStyle w:val="NormalWeb"/>
        <w:ind w:left="360"/>
        <w:rPr>
          <w:i/>
          <w:color w:val="00B050"/>
        </w:rPr>
      </w:pPr>
    </w:p>
    <w:p w:rsidR="00571750" w:rsidRPr="00571750" w:rsidRDefault="00571750" w:rsidP="00240F09">
      <w:pPr>
        <w:pStyle w:val="NormalWeb"/>
        <w:numPr>
          <w:ilvl w:val="0"/>
          <w:numId w:val="78"/>
        </w:numPr>
        <w:rPr>
          <w:b/>
        </w:rPr>
      </w:pPr>
      <w:r w:rsidRPr="00571750">
        <w:rPr>
          <w:rStyle w:val="Strong"/>
          <w:b w:val="0"/>
        </w:rPr>
        <w:t xml:space="preserve">Describe the suitability of Agile for a large-scale project with multiple teams. 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CA2F0B">
        <w:rPr>
          <w:rStyle w:val="Strong"/>
          <w:b w:val="0"/>
        </w:rPr>
        <w:tab/>
      </w:r>
      <w:r w:rsidRPr="00571750">
        <w:rPr>
          <w:rStyle w:val="Strong"/>
          <w:b w:val="0"/>
        </w:rPr>
        <w:t>[5 Marks]</w:t>
      </w:r>
    </w:p>
    <w:p w:rsidR="00AF6E65" w:rsidRDefault="00AF6E65" w:rsidP="00240F09">
      <w:pPr>
        <w:pStyle w:val="NormalWeb"/>
        <w:numPr>
          <w:ilvl w:val="0"/>
          <w:numId w:val="78"/>
        </w:numPr>
      </w:pPr>
      <w:r>
        <w:t xml:space="preserve">Describe a scenario where </w:t>
      </w:r>
      <w:r>
        <w:rPr>
          <w:rStyle w:val="Emphasis"/>
        </w:rPr>
        <w:t>requirements engineering</w:t>
      </w:r>
      <w:r>
        <w:t xml:space="preserve"> could p</w:t>
      </w:r>
      <w:r w:rsidR="00BA31E8">
        <w:t xml:space="preserve">revent software project </w:t>
      </w:r>
      <w:r w:rsidR="008A21E0">
        <w:t>failure [</w:t>
      </w:r>
      <w:r w:rsidR="00BA31E8">
        <w:t xml:space="preserve">5 </w:t>
      </w:r>
      <w:r w:rsidR="00571750">
        <w:t>Marks]</w:t>
      </w:r>
    </w:p>
    <w:p w:rsidR="00571750" w:rsidRDefault="00571750" w:rsidP="00AF6E65">
      <w:pPr>
        <w:pStyle w:val="NormalWeb"/>
        <w:rPr>
          <w:i/>
          <w:color w:val="00B050"/>
        </w:rPr>
      </w:pPr>
    </w:p>
    <w:p w:rsidR="00332555" w:rsidRDefault="00332555" w:rsidP="00B168C4">
      <w:pPr>
        <w:pStyle w:val="Heading1"/>
        <w:rPr>
          <w:rFonts w:eastAsia="Times New Roman"/>
        </w:rPr>
      </w:pPr>
      <w:r w:rsidRPr="00C748E9">
        <w:rPr>
          <w:rFonts w:eastAsia="Times New Roman"/>
        </w:rPr>
        <w:t xml:space="preserve">QUESTION </w:t>
      </w:r>
      <w:r>
        <w:rPr>
          <w:rFonts w:eastAsia="Times New Roman"/>
        </w:rPr>
        <w:t>3</w:t>
      </w:r>
      <w:r w:rsidRPr="00C748E9">
        <w:rPr>
          <w:rFonts w:eastAsia="Times New Roman"/>
        </w:rPr>
        <w:t>[20 Marks]</w:t>
      </w:r>
    </w:p>
    <w:p w:rsidR="00A41F79" w:rsidRDefault="00A41F79" w:rsidP="00A41F7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9F6">
        <w:rPr>
          <w:rFonts w:ascii="Times New Roman" w:eastAsia="Times New Roman" w:hAnsi="Times New Roman" w:cs="Times New Roman"/>
          <w:b/>
          <w:bCs/>
          <w:sz w:val="27"/>
          <w:szCs w:val="27"/>
        </w:rPr>
        <w:t>Explain the purpose of a Risk Register and provide two examples of risks in software development projects.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[4 Marks]</w:t>
      </w:r>
    </w:p>
    <w:p w:rsidR="00912469" w:rsidRDefault="00912469" w:rsidP="0091246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Explain how </w:t>
      </w:r>
      <w:r>
        <w:t>software requirements can inform the System Design phase.</w:t>
      </w:r>
      <w:r>
        <w:tab/>
      </w:r>
      <w:r>
        <w:tab/>
      </w:r>
      <w:r>
        <w:tab/>
      </w:r>
      <w:r>
        <w:tab/>
        <w:t>[6 Marks]</w:t>
      </w:r>
    </w:p>
    <w:p w:rsidR="00912469" w:rsidRPr="00A479F6" w:rsidRDefault="00912469" w:rsidP="00912469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32555" w:rsidRDefault="00912469" w:rsidP="0091246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9124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a table, describe five key deliverables for each of the following phases of the Software Project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Lifecycle.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[10 Marks]</w:t>
      </w:r>
    </w:p>
    <w:p w:rsidR="00D40FCD" w:rsidRPr="00523CE1" w:rsidRDefault="00D40FCD" w:rsidP="00D40FCD">
      <w:pPr>
        <w:pStyle w:val="Heading1"/>
      </w:pPr>
      <w:r w:rsidRPr="00523CE1">
        <w:t xml:space="preserve">Question </w:t>
      </w:r>
      <w:r>
        <w:t>4</w:t>
      </w:r>
      <w:r w:rsidRPr="00523CE1">
        <w:t>[20 Marks]</w:t>
      </w:r>
    </w:p>
    <w:p w:rsidR="002044F0" w:rsidRDefault="002044F0" w:rsidP="003F1E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Given a scenario where stakeholders have differing opinions on a system feature, which technique would you use to gather their requirements effectively? Justify your choice.</w:t>
      </w:r>
      <w:r>
        <w:tab/>
      </w:r>
      <w:r>
        <w:tab/>
      </w:r>
      <w:r>
        <w:tab/>
      </w:r>
      <w:r>
        <w:tab/>
      </w:r>
      <w:r>
        <w:tab/>
      </w:r>
      <w:r w:rsidR="00240F09">
        <w:tab/>
      </w:r>
      <w:r>
        <w:t>[5 Marks]</w:t>
      </w:r>
    </w:p>
    <w:p w:rsidR="00D40FCD" w:rsidRDefault="00D40FCD" w:rsidP="00240F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Describe </w:t>
      </w:r>
      <w:r>
        <w:t>the impact of poor coding standards on software quality and</w:t>
      </w:r>
      <w:r w:rsidR="00240F09">
        <w:t xml:space="preserve"> team productivity.</w:t>
      </w:r>
      <w:r w:rsidR="00240F09">
        <w:tab/>
      </w:r>
      <w:r w:rsidR="00240F09">
        <w:tab/>
        <w:t xml:space="preserve">[5 Marks] </w:t>
      </w:r>
    </w:p>
    <w:p w:rsidR="00D40FCD" w:rsidRDefault="00D40FCD" w:rsidP="00240F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Design a strategy for integrating CASE tools into a software development project to improve its efficiency.</w:t>
      </w:r>
    </w:p>
    <w:p w:rsidR="00D40FCD" w:rsidRDefault="00D40FCD" w:rsidP="00D40FCD">
      <w:pPr>
        <w:pStyle w:val="ListParagraph"/>
        <w:spacing w:before="100" w:beforeAutospacing="1" w:after="100" w:afterAutospacing="1" w:line="240" w:lineRule="auto"/>
        <w:ind w:left="8924" w:firstLine="436"/>
      </w:pPr>
      <w:r>
        <w:t xml:space="preserve">[6 </w:t>
      </w:r>
      <w:r w:rsidR="006054A1">
        <w:t>Marks]</w:t>
      </w:r>
    </w:p>
    <w:p w:rsidR="00D40FCD" w:rsidRPr="00523CE1" w:rsidRDefault="00D40FCD" w:rsidP="00240F09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>
        <w:t>Explain the significance of Risk Assessment and Management in software engineering.</w:t>
      </w:r>
      <w:r>
        <w:tab/>
        <w:t>[4 Marks]</w:t>
      </w:r>
      <w:r>
        <w:br/>
      </w:r>
    </w:p>
    <w:p w:rsidR="00571750" w:rsidRDefault="00571750" w:rsidP="00B168C4">
      <w:pPr>
        <w:pStyle w:val="Heading1"/>
      </w:pPr>
      <w:r w:rsidRPr="00571750">
        <w:t xml:space="preserve">Question </w:t>
      </w:r>
      <w:r w:rsidR="00C07967">
        <w:t>5</w:t>
      </w:r>
      <w:r w:rsidRPr="00571750">
        <w:t>[20 Marks]</w:t>
      </w:r>
    </w:p>
    <w:p w:rsidR="008D61F9" w:rsidRDefault="008D61F9" w:rsidP="003F1E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Analyze the advantages and challenges of using surveys for requirement gathering    </w:t>
      </w:r>
      <w:r>
        <w:tab/>
      </w:r>
      <w:r>
        <w:tab/>
      </w:r>
      <w:r>
        <w:tab/>
        <w:t>[4 Marks].</w:t>
      </w:r>
    </w:p>
    <w:p w:rsidR="00E3335D" w:rsidRPr="00E3335D" w:rsidRDefault="00E3335D" w:rsidP="006054A1">
      <w:pPr>
        <w:pStyle w:val="NormalWeb"/>
        <w:numPr>
          <w:ilvl w:val="0"/>
          <w:numId w:val="9"/>
        </w:numPr>
        <w:rPr>
          <w:i/>
          <w:color w:val="00B050"/>
        </w:rPr>
      </w:pPr>
      <w:r w:rsidRPr="00E3335D">
        <w:t>Anal</w:t>
      </w:r>
      <w:r>
        <w:t>yze the benefits of modularization in the context of software re-engineering.</w:t>
      </w:r>
      <w:r>
        <w:tab/>
      </w:r>
      <w:r>
        <w:tab/>
        <w:t>[5 Marks]</w:t>
      </w:r>
    </w:p>
    <w:p w:rsidR="00B5219C" w:rsidRDefault="00B5219C" w:rsidP="006054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Propose how requirements should be managed during the Maintenance phase to ensure system relevance.</w:t>
      </w:r>
    </w:p>
    <w:p w:rsidR="00B5219C" w:rsidRDefault="00B5219C" w:rsidP="00B5219C">
      <w:pPr>
        <w:pStyle w:val="ListParagraph"/>
        <w:spacing w:before="100" w:beforeAutospacing="1" w:after="100" w:afterAutospacing="1" w:line="240" w:lineRule="auto"/>
        <w:ind w:left="9360"/>
      </w:pPr>
      <w:r>
        <w:t>[5 Marks]</w:t>
      </w:r>
    </w:p>
    <w:p w:rsidR="00B817C9" w:rsidRDefault="00B5219C" w:rsidP="003F1E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Evaluate the effectiveness of prototyping in the requirements gathering process. What are its strengths and weaknesses?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 Marks]</w:t>
      </w:r>
    </w:p>
    <w:p w:rsidR="00B817C9" w:rsidRPr="00B817C9" w:rsidRDefault="00B817C9" w:rsidP="00B817C9"/>
    <w:p w:rsidR="00B817C9" w:rsidRPr="00B817C9" w:rsidRDefault="00B817C9" w:rsidP="00B817C9"/>
    <w:p w:rsidR="00B817C9" w:rsidRPr="00B817C9" w:rsidRDefault="00B817C9" w:rsidP="00B817C9"/>
    <w:p w:rsidR="00B817C9" w:rsidRPr="00B817C9" w:rsidRDefault="00B817C9" w:rsidP="00B817C9"/>
    <w:p w:rsidR="00B817C9" w:rsidRPr="00B817C9" w:rsidRDefault="00B817C9" w:rsidP="00B817C9"/>
    <w:p w:rsidR="00B817C9" w:rsidRDefault="00B817C9" w:rsidP="00B817C9"/>
    <w:p w:rsidR="00B5219C" w:rsidRPr="00B817C9" w:rsidRDefault="00B5219C" w:rsidP="00B817C9">
      <w:pPr>
        <w:ind w:firstLine="720"/>
      </w:pPr>
    </w:p>
    <w:sectPr w:rsidR="00B5219C" w:rsidRPr="00B817C9" w:rsidSect="00154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70" w:rsidRDefault="00A96E70" w:rsidP="00154D02">
      <w:pPr>
        <w:spacing w:after="0" w:line="240" w:lineRule="auto"/>
      </w:pPr>
      <w:r>
        <w:separator/>
      </w:r>
    </w:p>
  </w:endnote>
  <w:endnote w:type="continuationSeparator" w:id="0">
    <w:p w:rsidR="00A96E70" w:rsidRDefault="00A96E70" w:rsidP="0015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7C9" w:rsidRDefault="00B81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505774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:rsidR="00E02999" w:rsidRDefault="00E02999" w:rsidP="00B2179C">
            <w:pPr>
              <w:pStyle w:val="Footer"/>
            </w:pPr>
            <w:r>
              <w:rPr>
                <w:rFonts w:ascii="Times New Roman" w:hAnsi="Times New Roman" w:cs="Times New Roman"/>
                <w:i/>
              </w:rPr>
              <w:t>©</w:t>
            </w:r>
            <w:r w:rsidR="00B817C9">
              <w:rPr>
                <w:rFonts w:ascii="Times New Roman" w:hAnsi="Times New Roman" w:cs="Times New Roman"/>
                <w:i/>
              </w:rPr>
              <w:t xml:space="preserve">Cooperative </w:t>
            </w:r>
            <w:r w:rsidRPr="00B2179C">
              <w:rPr>
                <w:rFonts w:ascii="Times New Roman" w:hAnsi="Times New Roman" w:cs="Times New Roman"/>
                <w:i/>
              </w:rPr>
              <w:t xml:space="preserve"> University of </w:t>
            </w:r>
            <w:r w:rsidR="00B817C9">
              <w:rPr>
                <w:rFonts w:ascii="Times New Roman" w:hAnsi="Times New Roman" w:cs="Times New Roman"/>
                <w:i/>
              </w:rPr>
              <w:t>Kenya</w:t>
            </w:r>
            <w:r w:rsidRPr="00B2179C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Pr="00B2179C">
              <w:rPr>
                <w:i/>
              </w:rPr>
              <w:t xml:space="preserve">Page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PAGE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377BC4">
              <w:rPr>
                <w:b/>
                <w:bCs/>
                <w:i/>
                <w:noProof/>
              </w:rPr>
              <w:t>1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B2179C">
              <w:rPr>
                <w:i/>
              </w:rPr>
              <w:t xml:space="preserve"> of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NUMPAGES 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377BC4">
              <w:rPr>
                <w:b/>
                <w:bCs/>
                <w:i/>
                <w:noProof/>
              </w:rPr>
              <w:t>3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7C9" w:rsidRDefault="00B81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70" w:rsidRDefault="00A96E70" w:rsidP="00154D02">
      <w:pPr>
        <w:spacing w:after="0" w:line="240" w:lineRule="auto"/>
      </w:pPr>
      <w:r>
        <w:separator/>
      </w:r>
    </w:p>
  </w:footnote>
  <w:footnote w:type="continuationSeparator" w:id="0">
    <w:p w:rsidR="00A96E70" w:rsidRDefault="00A96E70" w:rsidP="0015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7C9" w:rsidRDefault="00B81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99" w:rsidRDefault="00E02999" w:rsidP="00891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7C9" w:rsidRDefault="00B81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5CC"/>
    <w:multiLevelType w:val="multilevel"/>
    <w:tmpl w:val="3858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7A3B"/>
    <w:multiLevelType w:val="multilevel"/>
    <w:tmpl w:val="B49C6D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E52028"/>
    <w:multiLevelType w:val="multilevel"/>
    <w:tmpl w:val="958E0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7AC9"/>
    <w:multiLevelType w:val="multilevel"/>
    <w:tmpl w:val="A98E5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BBC"/>
    <w:multiLevelType w:val="multilevel"/>
    <w:tmpl w:val="9B42A722"/>
    <w:lvl w:ilvl="0">
      <w:start w:val="1"/>
      <w:numFmt w:val="lowerLetter"/>
      <w:lvlText w:val="%1."/>
      <w:lvlJc w:val="left"/>
      <w:pPr>
        <w:tabs>
          <w:tab w:val="num" w:pos="501"/>
        </w:tabs>
        <w:ind w:left="501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8C2280C"/>
    <w:multiLevelType w:val="multilevel"/>
    <w:tmpl w:val="3FF8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96A95"/>
    <w:multiLevelType w:val="multilevel"/>
    <w:tmpl w:val="5D2E0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11B62"/>
    <w:multiLevelType w:val="multilevel"/>
    <w:tmpl w:val="4BA2F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5023E"/>
    <w:multiLevelType w:val="multilevel"/>
    <w:tmpl w:val="700A9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D6451"/>
    <w:multiLevelType w:val="multilevel"/>
    <w:tmpl w:val="9A121A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C0C0C"/>
    <w:multiLevelType w:val="multilevel"/>
    <w:tmpl w:val="BB0E9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2D2D09"/>
    <w:multiLevelType w:val="multilevel"/>
    <w:tmpl w:val="B5D6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64437"/>
    <w:multiLevelType w:val="multilevel"/>
    <w:tmpl w:val="576C4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62579"/>
    <w:multiLevelType w:val="multilevel"/>
    <w:tmpl w:val="98E02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642E6"/>
    <w:multiLevelType w:val="multilevel"/>
    <w:tmpl w:val="7DE673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517FB7"/>
    <w:multiLevelType w:val="multilevel"/>
    <w:tmpl w:val="C03A2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E33B4"/>
    <w:multiLevelType w:val="multilevel"/>
    <w:tmpl w:val="94C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E50DC"/>
    <w:multiLevelType w:val="multilevel"/>
    <w:tmpl w:val="BD7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A535D0"/>
    <w:multiLevelType w:val="multilevel"/>
    <w:tmpl w:val="73AE3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120F3"/>
    <w:multiLevelType w:val="multilevel"/>
    <w:tmpl w:val="877C45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60FB0"/>
    <w:multiLevelType w:val="multilevel"/>
    <w:tmpl w:val="0F2A29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8E3657"/>
    <w:multiLevelType w:val="hybridMultilevel"/>
    <w:tmpl w:val="9DA8DE22"/>
    <w:lvl w:ilvl="0" w:tplc="A08CA998">
      <w:start w:val="1"/>
      <w:numFmt w:val="lowerLetter"/>
      <w:lvlText w:val="%1.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2AB05E25"/>
    <w:multiLevelType w:val="multilevel"/>
    <w:tmpl w:val="16041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E3416F"/>
    <w:multiLevelType w:val="multilevel"/>
    <w:tmpl w:val="E12A8B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A97B3C"/>
    <w:multiLevelType w:val="multilevel"/>
    <w:tmpl w:val="F7E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470F20"/>
    <w:multiLevelType w:val="multilevel"/>
    <w:tmpl w:val="075CA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C025A8"/>
    <w:multiLevelType w:val="multilevel"/>
    <w:tmpl w:val="90F2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6E3895"/>
    <w:multiLevelType w:val="multilevel"/>
    <w:tmpl w:val="C33C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F579E7"/>
    <w:multiLevelType w:val="multilevel"/>
    <w:tmpl w:val="E5AEE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504AED"/>
    <w:multiLevelType w:val="multilevel"/>
    <w:tmpl w:val="62F01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457BAE"/>
    <w:multiLevelType w:val="multilevel"/>
    <w:tmpl w:val="469670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7C3614"/>
    <w:multiLevelType w:val="multilevel"/>
    <w:tmpl w:val="C6622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CF225D"/>
    <w:multiLevelType w:val="multilevel"/>
    <w:tmpl w:val="0A5853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85513A"/>
    <w:multiLevelType w:val="multilevel"/>
    <w:tmpl w:val="ECFAEE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270034"/>
    <w:multiLevelType w:val="hybridMultilevel"/>
    <w:tmpl w:val="ABC41CF0"/>
    <w:lvl w:ilvl="0" w:tplc="D882762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1B2135A"/>
    <w:multiLevelType w:val="multilevel"/>
    <w:tmpl w:val="38B0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F06087"/>
    <w:multiLevelType w:val="hybridMultilevel"/>
    <w:tmpl w:val="8878DBCC"/>
    <w:lvl w:ilvl="0" w:tplc="FC68EE2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2DB1AE7"/>
    <w:multiLevelType w:val="multilevel"/>
    <w:tmpl w:val="9EE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321FE7"/>
    <w:multiLevelType w:val="hybridMultilevel"/>
    <w:tmpl w:val="5462A014"/>
    <w:lvl w:ilvl="0" w:tplc="6C66E6E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3B70B44"/>
    <w:multiLevelType w:val="multilevel"/>
    <w:tmpl w:val="D73EE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ED0B16"/>
    <w:multiLevelType w:val="multilevel"/>
    <w:tmpl w:val="F2100C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24A3D"/>
    <w:multiLevelType w:val="multilevel"/>
    <w:tmpl w:val="80EC7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CC4ED3"/>
    <w:multiLevelType w:val="multilevel"/>
    <w:tmpl w:val="59022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741E5F"/>
    <w:multiLevelType w:val="multilevel"/>
    <w:tmpl w:val="D60E6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D62AEC"/>
    <w:multiLevelType w:val="multilevel"/>
    <w:tmpl w:val="D7465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827A7F"/>
    <w:multiLevelType w:val="multilevel"/>
    <w:tmpl w:val="40FEB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190DCF"/>
    <w:multiLevelType w:val="multilevel"/>
    <w:tmpl w:val="CDD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A13BD6"/>
    <w:multiLevelType w:val="multilevel"/>
    <w:tmpl w:val="A5E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13C4C"/>
    <w:multiLevelType w:val="multilevel"/>
    <w:tmpl w:val="D26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i w:val="0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1E152C"/>
    <w:multiLevelType w:val="hybridMultilevel"/>
    <w:tmpl w:val="B6F45DE2"/>
    <w:lvl w:ilvl="0" w:tplc="04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6332902"/>
    <w:multiLevelType w:val="multilevel"/>
    <w:tmpl w:val="FB6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A271F0"/>
    <w:multiLevelType w:val="multilevel"/>
    <w:tmpl w:val="2D825BB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980FDC"/>
    <w:multiLevelType w:val="multilevel"/>
    <w:tmpl w:val="3CBAF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A46784"/>
    <w:multiLevelType w:val="multilevel"/>
    <w:tmpl w:val="FF6A4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902880"/>
    <w:multiLevelType w:val="multilevel"/>
    <w:tmpl w:val="CC8A55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E635B4"/>
    <w:multiLevelType w:val="multilevel"/>
    <w:tmpl w:val="0B401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F03175"/>
    <w:multiLevelType w:val="multilevel"/>
    <w:tmpl w:val="648EF1C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659E19A5"/>
    <w:multiLevelType w:val="multilevel"/>
    <w:tmpl w:val="F17E2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29012E"/>
    <w:multiLevelType w:val="multilevel"/>
    <w:tmpl w:val="D9B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8712EC"/>
    <w:multiLevelType w:val="multilevel"/>
    <w:tmpl w:val="345C0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AC233E"/>
    <w:multiLevelType w:val="multilevel"/>
    <w:tmpl w:val="6B6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BD284B"/>
    <w:multiLevelType w:val="multilevel"/>
    <w:tmpl w:val="F398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C329DF"/>
    <w:multiLevelType w:val="multilevel"/>
    <w:tmpl w:val="1AE64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4223F9"/>
    <w:multiLevelType w:val="multilevel"/>
    <w:tmpl w:val="852AF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6B3ECF"/>
    <w:multiLevelType w:val="multilevel"/>
    <w:tmpl w:val="9FC02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9C2AD1"/>
    <w:multiLevelType w:val="multilevel"/>
    <w:tmpl w:val="8B5A8D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2A346C"/>
    <w:multiLevelType w:val="multilevel"/>
    <w:tmpl w:val="1F7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5025D7"/>
    <w:multiLevelType w:val="multilevel"/>
    <w:tmpl w:val="BB58A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2030D4"/>
    <w:multiLevelType w:val="hybridMultilevel"/>
    <w:tmpl w:val="2702E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BF6DEB"/>
    <w:multiLevelType w:val="multilevel"/>
    <w:tmpl w:val="623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D81EE0"/>
    <w:multiLevelType w:val="multilevel"/>
    <w:tmpl w:val="6A9AF5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663AE6"/>
    <w:multiLevelType w:val="multilevel"/>
    <w:tmpl w:val="7F76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AA66B7"/>
    <w:multiLevelType w:val="multilevel"/>
    <w:tmpl w:val="7E9832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2364E4"/>
    <w:multiLevelType w:val="multilevel"/>
    <w:tmpl w:val="8B1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A72374"/>
    <w:multiLevelType w:val="multilevel"/>
    <w:tmpl w:val="9E08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4D0994"/>
    <w:multiLevelType w:val="multilevel"/>
    <w:tmpl w:val="2E54D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B17420"/>
    <w:multiLevelType w:val="multilevel"/>
    <w:tmpl w:val="5BC2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B27CBA"/>
    <w:multiLevelType w:val="multilevel"/>
    <w:tmpl w:val="6E8E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486626"/>
    <w:multiLevelType w:val="multilevel"/>
    <w:tmpl w:val="1862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CD428D"/>
    <w:multiLevelType w:val="multilevel"/>
    <w:tmpl w:val="A300C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330D5F"/>
    <w:multiLevelType w:val="multilevel"/>
    <w:tmpl w:val="663CA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"/>
  </w:num>
  <w:num w:numId="2">
    <w:abstractNumId w:val="16"/>
  </w:num>
  <w:num w:numId="3">
    <w:abstractNumId w:val="78"/>
  </w:num>
  <w:num w:numId="4">
    <w:abstractNumId w:val="58"/>
  </w:num>
  <w:num w:numId="5">
    <w:abstractNumId w:val="48"/>
  </w:num>
  <w:num w:numId="6">
    <w:abstractNumId w:val="51"/>
  </w:num>
  <w:num w:numId="7">
    <w:abstractNumId w:val="60"/>
  </w:num>
  <w:num w:numId="8">
    <w:abstractNumId w:val="1"/>
  </w:num>
  <w:num w:numId="9">
    <w:abstractNumId w:val="56"/>
  </w:num>
  <w:num w:numId="10">
    <w:abstractNumId w:val="0"/>
  </w:num>
  <w:num w:numId="11">
    <w:abstractNumId w:val="80"/>
  </w:num>
  <w:num w:numId="12">
    <w:abstractNumId w:val="63"/>
  </w:num>
  <w:num w:numId="13">
    <w:abstractNumId w:val="20"/>
  </w:num>
  <w:num w:numId="14">
    <w:abstractNumId w:val="70"/>
  </w:num>
  <w:num w:numId="15">
    <w:abstractNumId w:val="39"/>
  </w:num>
  <w:num w:numId="16">
    <w:abstractNumId w:val="77"/>
  </w:num>
  <w:num w:numId="17">
    <w:abstractNumId w:val="3"/>
  </w:num>
  <w:num w:numId="18">
    <w:abstractNumId w:val="15"/>
  </w:num>
  <w:num w:numId="19">
    <w:abstractNumId w:val="43"/>
  </w:num>
  <w:num w:numId="20">
    <w:abstractNumId w:val="52"/>
  </w:num>
  <w:num w:numId="21">
    <w:abstractNumId w:val="27"/>
  </w:num>
  <w:num w:numId="22">
    <w:abstractNumId w:val="25"/>
  </w:num>
  <w:num w:numId="23">
    <w:abstractNumId w:val="19"/>
  </w:num>
  <w:num w:numId="24">
    <w:abstractNumId w:val="6"/>
  </w:num>
  <w:num w:numId="25">
    <w:abstractNumId w:val="53"/>
  </w:num>
  <w:num w:numId="26">
    <w:abstractNumId w:val="5"/>
  </w:num>
  <w:num w:numId="27">
    <w:abstractNumId w:val="59"/>
  </w:num>
  <w:num w:numId="28">
    <w:abstractNumId w:val="18"/>
  </w:num>
  <w:num w:numId="29">
    <w:abstractNumId w:val="64"/>
  </w:num>
  <w:num w:numId="30">
    <w:abstractNumId w:val="23"/>
  </w:num>
  <w:num w:numId="31">
    <w:abstractNumId w:val="47"/>
  </w:num>
  <w:num w:numId="32">
    <w:abstractNumId w:val="45"/>
  </w:num>
  <w:num w:numId="33">
    <w:abstractNumId w:val="62"/>
  </w:num>
  <w:num w:numId="34">
    <w:abstractNumId w:val="55"/>
  </w:num>
  <w:num w:numId="35">
    <w:abstractNumId w:val="9"/>
  </w:num>
  <w:num w:numId="36">
    <w:abstractNumId w:val="72"/>
  </w:num>
  <w:num w:numId="37">
    <w:abstractNumId w:val="24"/>
  </w:num>
  <w:num w:numId="38">
    <w:abstractNumId w:val="74"/>
  </w:num>
  <w:num w:numId="39">
    <w:abstractNumId w:val="11"/>
  </w:num>
  <w:num w:numId="40">
    <w:abstractNumId w:val="42"/>
  </w:num>
  <w:num w:numId="41">
    <w:abstractNumId w:val="44"/>
  </w:num>
  <w:num w:numId="42">
    <w:abstractNumId w:val="57"/>
  </w:num>
  <w:num w:numId="43">
    <w:abstractNumId w:val="4"/>
  </w:num>
  <w:num w:numId="44">
    <w:abstractNumId w:val="13"/>
  </w:num>
  <w:num w:numId="45">
    <w:abstractNumId w:val="26"/>
  </w:num>
  <w:num w:numId="46">
    <w:abstractNumId w:val="28"/>
  </w:num>
  <w:num w:numId="47">
    <w:abstractNumId w:val="8"/>
  </w:num>
  <w:num w:numId="48">
    <w:abstractNumId w:val="33"/>
  </w:num>
  <w:num w:numId="49">
    <w:abstractNumId w:val="79"/>
  </w:num>
  <w:num w:numId="50">
    <w:abstractNumId w:val="14"/>
  </w:num>
  <w:num w:numId="51">
    <w:abstractNumId w:val="71"/>
  </w:num>
  <w:num w:numId="52">
    <w:abstractNumId w:val="12"/>
  </w:num>
  <w:num w:numId="53">
    <w:abstractNumId w:val="2"/>
  </w:num>
  <w:num w:numId="54">
    <w:abstractNumId w:val="7"/>
  </w:num>
  <w:num w:numId="55">
    <w:abstractNumId w:val="40"/>
  </w:num>
  <w:num w:numId="56">
    <w:abstractNumId w:val="32"/>
  </w:num>
  <w:num w:numId="57">
    <w:abstractNumId w:val="76"/>
  </w:num>
  <w:num w:numId="58">
    <w:abstractNumId w:val="31"/>
  </w:num>
  <w:num w:numId="59">
    <w:abstractNumId w:val="29"/>
  </w:num>
  <w:num w:numId="60">
    <w:abstractNumId w:val="67"/>
  </w:num>
  <w:num w:numId="61">
    <w:abstractNumId w:val="30"/>
  </w:num>
  <w:num w:numId="62">
    <w:abstractNumId w:val="65"/>
  </w:num>
  <w:num w:numId="63">
    <w:abstractNumId w:val="35"/>
  </w:num>
  <w:num w:numId="64">
    <w:abstractNumId w:val="22"/>
  </w:num>
  <w:num w:numId="65">
    <w:abstractNumId w:val="10"/>
  </w:num>
  <w:num w:numId="66">
    <w:abstractNumId w:val="41"/>
  </w:num>
  <w:num w:numId="67">
    <w:abstractNumId w:val="54"/>
  </w:num>
  <w:num w:numId="68">
    <w:abstractNumId w:val="75"/>
  </w:num>
  <w:num w:numId="69">
    <w:abstractNumId w:val="69"/>
  </w:num>
  <w:num w:numId="70">
    <w:abstractNumId w:val="17"/>
  </w:num>
  <w:num w:numId="71">
    <w:abstractNumId w:val="73"/>
  </w:num>
  <w:num w:numId="72">
    <w:abstractNumId w:val="61"/>
  </w:num>
  <w:num w:numId="73">
    <w:abstractNumId w:val="50"/>
  </w:num>
  <w:num w:numId="74">
    <w:abstractNumId w:val="37"/>
  </w:num>
  <w:num w:numId="75">
    <w:abstractNumId w:val="38"/>
  </w:num>
  <w:num w:numId="76">
    <w:abstractNumId w:val="49"/>
  </w:num>
  <w:num w:numId="77">
    <w:abstractNumId w:val="34"/>
  </w:num>
  <w:num w:numId="78">
    <w:abstractNumId w:val="36"/>
  </w:num>
  <w:num w:numId="79">
    <w:abstractNumId w:val="21"/>
  </w:num>
  <w:num w:numId="80">
    <w:abstractNumId w:val="46"/>
  </w:num>
  <w:num w:numId="81">
    <w:abstractNumId w:val="6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331"/>
    <w:rsid w:val="00001EA6"/>
    <w:rsid w:val="00007235"/>
    <w:rsid w:val="0001223E"/>
    <w:rsid w:val="0001272C"/>
    <w:rsid w:val="00013555"/>
    <w:rsid w:val="0002054B"/>
    <w:rsid w:val="00021707"/>
    <w:rsid w:val="00026E14"/>
    <w:rsid w:val="000528DF"/>
    <w:rsid w:val="00057B8D"/>
    <w:rsid w:val="000737B1"/>
    <w:rsid w:val="00090F96"/>
    <w:rsid w:val="000B3BAC"/>
    <w:rsid w:val="000B5A2F"/>
    <w:rsid w:val="000D2F53"/>
    <w:rsid w:val="000D5FCE"/>
    <w:rsid w:val="000E06C0"/>
    <w:rsid w:val="000E0CDA"/>
    <w:rsid w:val="000E77EF"/>
    <w:rsid w:val="0010005F"/>
    <w:rsid w:val="00101771"/>
    <w:rsid w:val="00111795"/>
    <w:rsid w:val="00114E55"/>
    <w:rsid w:val="00117683"/>
    <w:rsid w:val="00133433"/>
    <w:rsid w:val="001422AC"/>
    <w:rsid w:val="0015136A"/>
    <w:rsid w:val="00154D02"/>
    <w:rsid w:val="0016072C"/>
    <w:rsid w:val="00172C75"/>
    <w:rsid w:val="00183386"/>
    <w:rsid w:val="001A6D31"/>
    <w:rsid w:val="001A7635"/>
    <w:rsid w:val="001B30D9"/>
    <w:rsid w:val="001C2BB9"/>
    <w:rsid w:val="001F34E9"/>
    <w:rsid w:val="002007F0"/>
    <w:rsid w:val="00201024"/>
    <w:rsid w:val="00202F77"/>
    <w:rsid w:val="00203694"/>
    <w:rsid w:val="00204262"/>
    <w:rsid w:val="002044F0"/>
    <w:rsid w:val="0020495F"/>
    <w:rsid w:val="0021666F"/>
    <w:rsid w:val="00216CA2"/>
    <w:rsid w:val="00217C14"/>
    <w:rsid w:val="00221D4B"/>
    <w:rsid w:val="00226EC6"/>
    <w:rsid w:val="0024076F"/>
    <w:rsid w:val="00240F09"/>
    <w:rsid w:val="002412F3"/>
    <w:rsid w:val="00244897"/>
    <w:rsid w:val="00244C95"/>
    <w:rsid w:val="00250EE7"/>
    <w:rsid w:val="00265B32"/>
    <w:rsid w:val="002666E4"/>
    <w:rsid w:val="00285EEF"/>
    <w:rsid w:val="002A0868"/>
    <w:rsid w:val="002A5806"/>
    <w:rsid w:val="002A7D95"/>
    <w:rsid w:val="002B6DA5"/>
    <w:rsid w:val="002D030B"/>
    <w:rsid w:val="002D4298"/>
    <w:rsid w:val="002D7331"/>
    <w:rsid w:val="002E775D"/>
    <w:rsid w:val="00300414"/>
    <w:rsid w:val="0030632B"/>
    <w:rsid w:val="00315032"/>
    <w:rsid w:val="00321B42"/>
    <w:rsid w:val="00332555"/>
    <w:rsid w:val="00335A67"/>
    <w:rsid w:val="003515CA"/>
    <w:rsid w:val="003523E9"/>
    <w:rsid w:val="00361AAC"/>
    <w:rsid w:val="00367572"/>
    <w:rsid w:val="00374A6D"/>
    <w:rsid w:val="00374C59"/>
    <w:rsid w:val="00374E57"/>
    <w:rsid w:val="00377BC4"/>
    <w:rsid w:val="00387FED"/>
    <w:rsid w:val="003904CC"/>
    <w:rsid w:val="003A17A0"/>
    <w:rsid w:val="003B1400"/>
    <w:rsid w:val="003B5813"/>
    <w:rsid w:val="003C483C"/>
    <w:rsid w:val="003D55A0"/>
    <w:rsid w:val="003E1E76"/>
    <w:rsid w:val="003E4629"/>
    <w:rsid w:val="003E5B49"/>
    <w:rsid w:val="003F0336"/>
    <w:rsid w:val="003F1EB6"/>
    <w:rsid w:val="003F548E"/>
    <w:rsid w:val="003F6D21"/>
    <w:rsid w:val="0040251C"/>
    <w:rsid w:val="00413EF6"/>
    <w:rsid w:val="00420403"/>
    <w:rsid w:val="004248F3"/>
    <w:rsid w:val="00426D7F"/>
    <w:rsid w:val="004277DF"/>
    <w:rsid w:val="00427852"/>
    <w:rsid w:val="00440EFB"/>
    <w:rsid w:val="004505EF"/>
    <w:rsid w:val="00451708"/>
    <w:rsid w:val="00451759"/>
    <w:rsid w:val="004533B8"/>
    <w:rsid w:val="00454CBD"/>
    <w:rsid w:val="00456367"/>
    <w:rsid w:val="00463FD0"/>
    <w:rsid w:val="00465A33"/>
    <w:rsid w:val="00476C26"/>
    <w:rsid w:val="004862B3"/>
    <w:rsid w:val="004A008E"/>
    <w:rsid w:val="004C3BC1"/>
    <w:rsid w:val="004C6E40"/>
    <w:rsid w:val="004D2A77"/>
    <w:rsid w:val="004D3FDE"/>
    <w:rsid w:val="004E2C17"/>
    <w:rsid w:val="004E467C"/>
    <w:rsid w:val="004E780D"/>
    <w:rsid w:val="00500B99"/>
    <w:rsid w:val="00504D5B"/>
    <w:rsid w:val="00506641"/>
    <w:rsid w:val="005079F2"/>
    <w:rsid w:val="005152DC"/>
    <w:rsid w:val="00523CE1"/>
    <w:rsid w:val="005351EF"/>
    <w:rsid w:val="005403C3"/>
    <w:rsid w:val="0055261F"/>
    <w:rsid w:val="00553A2E"/>
    <w:rsid w:val="00553E6B"/>
    <w:rsid w:val="0056019A"/>
    <w:rsid w:val="00562A90"/>
    <w:rsid w:val="00571054"/>
    <w:rsid w:val="00571750"/>
    <w:rsid w:val="00571AF6"/>
    <w:rsid w:val="005916C4"/>
    <w:rsid w:val="005944FC"/>
    <w:rsid w:val="005B697A"/>
    <w:rsid w:val="005E1E90"/>
    <w:rsid w:val="005F463F"/>
    <w:rsid w:val="005F5F62"/>
    <w:rsid w:val="006054A1"/>
    <w:rsid w:val="00606550"/>
    <w:rsid w:val="00607878"/>
    <w:rsid w:val="00610119"/>
    <w:rsid w:val="0061313C"/>
    <w:rsid w:val="006231B1"/>
    <w:rsid w:val="00626223"/>
    <w:rsid w:val="00635582"/>
    <w:rsid w:val="00640AC8"/>
    <w:rsid w:val="006418AE"/>
    <w:rsid w:val="006449CD"/>
    <w:rsid w:val="00651775"/>
    <w:rsid w:val="00653AB9"/>
    <w:rsid w:val="00656737"/>
    <w:rsid w:val="00661C85"/>
    <w:rsid w:val="006628BF"/>
    <w:rsid w:val="00664A1C"/>
    <w:rsid w:val="00673923"/>
    <w:rsid w:val="00695BA0"/>
    <w:rsid w:val="006B0BBB"/>
    <w:rsid w:val="006B37A0"/>
    <w:rsid w:val="006D34A9"/>
    <w:rsid w:val="006D64A1"/>
    <w:rsid w:val="006D7EBA"/>
    <w:rsid w:val="006E2D97"/>
    <w:rsid w:val="006F167D"/>
    <w:rsid w:val="00702CC1"/>
    <w:rsid w:val="00705FDC"/>
    <w:rsid w:val="007072D0"/>
    <w:rsid w:val="00713117"/>
    <w:rsid w:val="00721081"/>
    <w:rsid w:val="00724905"/>
    <w:rsid w:val="0072594D"/>
    <w:rsid w:val="00732C1C"/>
    <w:rsid w:val="00734586"/>
    <w:rsid w:val="00735D4E"/>
    <w:rsid w:val="00740A94"/>
    <w:rsid w:val="00746D58"/>
    <w:rsid w:val="00752847"/>
    <w:rsid w:val="00752878"/>
    <w:rsid w:val="00757377"/>
    <w:rsid w:val="007576D4"/>
    <w:rsid w:val="00757E4F"/>
    <w:rsid w:val="007B1B50"/>
    <w:rsid w:val="007B6FF0"/>
    <w:rsid w:val="007C0638"/>
    <w:rsid w:val="007D067C"/>
    <w:rsid w:val="007D2725"/>
    <w:rsid w:val="007F044C"/>
    <w:rsid w:val="007F495B"/>
    <w:rsid w:val="00824257"/>
    <w:rsid w:val="00827DE5"/>
    <w:rsid w:val="00830408"/>
    <w:rsid w:val="00836F00"/>
    <w:rsid w:val="00843827"/>
    <w:rsid w:val="008560BA"/>
    <w:rsid w:val="008611EE"/>
    <w:rsid w:val="00862000"/>
    <w:rsid w:val="008765B5"/>
    <w:rsid w:val="00881299"/>
    <w:rsid w:val="00883D9F"/>
    <w:rsid w:val="0089150A"/>
    <w:rsid w:val="00891D9E"/>
    <w:rsid w:val="008A1C95"/>
    <w:rsid w:val="008A21E0"/>
    <w:rsid w:val="008A639C"/>
    <w:rsid w:val="008B699C"/>
    <w:rsid w:val="008C3267"/>
    <w:rsid w:val="008C7B1F"/>
    <w:rsid w:val="008D1E6D"/>
    <w:rsid w:val="008D61F9"/>
    <w:rsid w:val="008E1B0E"/>
    <w:rsid w:val="008F60E3"/>
    <w:rsid w:val="008F782E"/>
    <w:rsid w:val="00912469"/>
    <w:rsid w:val="00917E87"/>
    <w:rsid w:val="009247F0"/>
    <w:rsid w:val="00932FCC"/>
    <w:rsid w:val="00933646"/>
    <w:rsid w:val="0094238A"/>
    <w:rsid w:val="00943BBE"/>
    <w:rsid w:val="00945F36"/>
    <w:rsid w:val="0095258E"/>
    <w:rsid w:val="00957569"/>
    <w:rsid w:val="00975D46"/>
    <w:rsid w:val="00977297"/>
    <w:rsid w:val="009835E5"/>
    <w:rsid w:val="009863CE"/>
    <w:rsid w:val="00994EF7"/>
    <w:rsid w:val="009B3890"/>
    <w:rsid w:val="009C7BDC"/>
    <w:rsid w:val="009D10AB"/>
    <w:rsid w:val="009D1256"/>
    <w:rsid w:val="009F09C2"/>
    <w:rsid w:val="009F5468"/>
    <w:rsid w:val="00A13D43"/>
    <w:rsid w:val="00A14534"/>
    <w:rsid w:val="00A14FEB"/>
    <w:rsid w:val="00A15C67"/>
    <w:rsid w:val="00A41F79"/>
    <w:rsid w:val="00A429C9"/>
    <w:rsid w:val="00A50CB1"/>
    <w:rsid w:val="00A5127D"/>
    <w:rsid w:val="00A54E27"/>
    <w:rsid w:val="00A562A4"/>
    <w:rsid w:val="00A61B54"/>
    <w:rsid w:val="00A66E30"/>
    <w:rsid w:val="00A70C01"/>
    <w:rsid w:val="00A765C8"/>
    <w:rsid w:val="00A82581"/>
    <w:rsid w:val="00A902F8"/>
    <w:rsid w:val="00A9046A"/>
    <w:rsid w:val="00A916B9"/>
    <w:rsid w:val="00A92FC9"/>
    <w:rsid w:val="00A943C6"/>
    <w:rsid w:val="00A96256"/>
    <w:rsid w:val="00A96E70"/>
    <w:rsid w:val="00AB1485"/>
    <w:rsid w:val="00AC3376"/>
    <w:rsid w:val="00AC76CA"/>
    <w:rsid w:val="00AD0C75"/>
    <w:rsid w:val="00AD1730"/>
    <w:rsid w:val="00AE2DB2"/>
    <w:rsid w:val="00AE4E3D"/>
    <w:rsid w:val="00AF6E65"/>
    <w:rsid w:val="00B05AC5"/>
    <w:rsid w:val="00B168C4"/>
    <w:rsid w:val="00B2179C"/>
    <w:rsid w:val="00B308C2"/>
    <w:rsid w:val="00B35E99"/>
    <w:rsid w:val="00B3696D"/>
    <w:rsid w:val="00B41BB7"/>
    <w:rsid w:val="00B47969"/>
    <w:rsid w:val="00B50131"/>
    <w:rsid w:val="00B50AC4"/>
    <w:rsid w:val="00B50AF1"/>
    <w:rsid w:val="00B5219C"/>
    <w:rsid w:val="00B774D1"/>
    <w:rsid w:val="00B817C9"/>
    <w:rsid w:val="00B941C0"/>
    <w:rsid w:val="00BA31E8"/>
    <w:rsid w:val="00BB0FEC"/>
    <w:rsid w:val="00BB7650"/>
    <w:rsid w:val="00BD3FEF"/>
    <w:rsid w:val="00BE65EB"/>
    <w:rsid w:val="00BF164E"/>
    <w:rsid w:val="00C07967"/>
    <w:rsid w:val="00C13F5A"/>
    <w:rsid w:val="00C31EFB"/>
    <w:rsid w:val="00C349EF"/>
    <w:rsid w:val="00C35558"/>
    <w:rsid w:val="00C45134"/>
    <w:rsid w:val="00C51B18"/>
    <w:rsid w:val="00C51F3A"/>
    <w:rsid w:val="00C606B0"/>
    <w:rsid w:val="00C60C6E"/>
    <w:rsid w:val="00C732CE"/>
    <w:rsid w:val="00C748E9"/>
    <w:rsid w:val="00C8390B"/>
    <w:rsid w:val="00C90BED"/>
    <w:rsid w:val="00C92B78"/>
    <w:rsid w:val="00C96161"/>
    <w:rsid w:val="00C97869"/>
    <w:rsid w:val="00CA2D7F"/>
    <w:rsid w:val="00CA2F0B"/>
    <w:rsid w:val="00CA5ECC"/>
    <w:rsid w:val="00CA76A9"/>
    <w:rsid w:val="00CC25CE"/>
    <w:rsid w:val="00CD14BB"/>
    <w:rsid w:val="00CE51C8"/>
    <w:rsid w:val="00CE6A4D"/>
    <w:rsid w:val="00CF6E03"/>
    <w:rsid w:val="00D0321D"/>
    <w:rsid w:val="00D03E22"/>
    <w:rsid w:val="00D11482"/>
    <w:rsid w:val="00D141D9"/>
    <w:rsid w:val="00D257EE"/>
    <w:rsid w:val="00D26311"/>
    <w:rsid w:val="00D3762E"/>
    <w:rsid w:val="00D40FCD"/>
    <w:rsid w:val="00D62278"/>
    <w:rsid w:val="00D6297C"/>
    <w:rsid w:val="00D630D9"/>
    <w:rsid w:val="00D63A55"/>
    <w:rsid w:val="00D667B1"/>
    <w:rsid w:val="00D73F4F"/>
    <w:rsid w:val="00D91A37"/>
    <w:rsid w:val="00DA22E7"/>
    <w:rsid w:val="00DB5576"/>
    <w:rsid w:val="00DD21CF"/>
    <w:rsid w:val="00DD4FD3"/>
    <w:rsid w:val="00DE5A22"/>
    <w:rsid w:val="00DF0FD6"/>
    <w:rsid w:val="00DF77A0"/>
    <w:rsid w:val="00E02999"/>
    <w:rsid w:val="00E077A9"/>
    <w:rsid w:val="00E10870"/>
    <w:rsid w:val="00E125D8"/>
    <w:rsid w:val="00E22432"/>
    <w:rsid w:val="00E250E9"/>
    <w:rsid w:val="00E267E1"/>
    <w:rsid w:val="00E3107F"/>
    <w:rsid w:val="00E331BF"/>
    <w:rsid w:val="00E3335D"/>
    <w:rsid w:val="00E46592"/>
    <w:rsid w:val="00E509D2"/>
    <w:rsid w:val="00E62EBD"/>
    <w:rsid w:val="00EA1B0D"/>
    <w:rsid w:val="00EA3054"/>
    <w:rsid w:val="00EA3E86"/>
    <w:rsid w:val="00EA465F"/>
    <w:rsid w:val="00EA6F15"/>
    <w:rsid w:val="00EB0E8E"/>
    <w:rsid w:val="00EC467B"/>
    <w:rsid w:val="00EC70C4"/>
    <w:rsid w:val="00EE4A24"/>
    <w:rsid w:val="00EE503E"/>
    <w:rsid w:val="00EF2C27"/>
    <w:rsid w:val="00EF450B"/>
    <w:rsid w:val="00EF7C58"/>
    <w:rsid w:val="00F00F6F"/>
    <w:rsid w:val="00F11E8C"/>
    <w:rsid w:val="00F1530D"/>
    <w:rsid w:val="00F15C50"/>
    <w:rsid w:val="00F162F8"/>
    <w:rsid w:val="00F17A1D"/>
    <w:rsid w:val="00F25D40"/>
    <w:rsid w:val="00F4201F"/>
    <w:rsid w:val="00F4428D"/>
    <w:rsid w:val="00F460D8"/>
    <w:rsid w:val="00F57427"/>
    <w:rsid w:val="00F84965"/>
    <w:rsid w:val="00F9772C"/>
    <w:rsid w:val="00FA55F8"/>
    <w:rsid w:val="00FB69CF"/>
    <w:rsid w:val="00FD0820"/>
    <w:rsid w:val="00FD76BD"/>
    <w:rsid w:val="00FE7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B479"/>
  <w15:docId w15:val="{52534E10-6BE5-408C-91D8-B31153C2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D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3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F5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02"/>
  </w:style>
  <w:style w:type="paragraph" w:styleId="Footer">
    <w:name w:val="footer"/>
    <w:basedOn w:val="Normal"/>
    <w:link w:val="FooterChar"/>
    <w:uiPriority w:val="99"/>
    <w:unhideWhenUsed/>
    <w:rsid w:val="0015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02"/>
  </w:style>
  <w:style w:type="character" w:styleId="PlaceholderText">
    <w:name w:val="Placeholder Text"/>
    <w:basedOn w:val="DefaultParagraphFont"/>
    <w:uiPriority w:val="99"/>
    <w:semiHidden/>
    <w:rsid w:val="00154D02"/>
    <w:rPr>
      <w:color w:val="808080"/>
    </w:rPr>
  </w:style>
  <w:style w:type="character" w:customStyle="1" w:styleId="Style1">
    <w:name w:val="Style1"/>
    <w:basedOn w:val="DefaultParagraphFont"/>
    <w:uiPriority w:val="1"/>
    <w:rsid w:val="00154D02"/>
    <w:rPr>
      <w:rFonts w:ascii="French Script MT" w:hAnsi="French Script MT"/>
      <w:color w:val="auto"/>
      <w:sz w:val="56"/>
    </w:rPr>
  </w:style>
  <w:style w:type="character" w:customStyle="1" w:styleId="Style2">
    <w:name w:val="Style2"/>
    <w:basedOn w:val="DefaultParagraphFont"/>
    <w:uiPriority w:val="1"/>
    <w:rsid w:val="00D630D9"/>
    <w:rPr>
      <w:b/>
    </w:rPr>
  </w:style>
  <w:style w:type="character" w:customStyle="1" w:styleId="Style3">
    <w:name w:val="Style3"/>
    <w:basedOn w:val="DefaultParagraphFont"/>
    <w:uiPriority w:val="1"/>
    <w:rsid w:val="00D630D9"/>
    <w:rPr>
      <w:rFonts w:ascii="French Script MT" w:hAnsi="French Script MT"/>
      <w:b/>
      <w:sz w:val="56"/>
    </w:rPr>
  </w:style>
  <w:style w:type="character" w:customStyle="1" w:styleId="Style4">
    <w:name w:val="Style4"/>
    <w:basedOn w:val="DefaultParagraphFont"/>
    <w:uiPriority w:val="1"/>
    <w:rsid w:val="004D2A77"/>
    <w:rPr>
      <w:rFonts w:ascii="Times New Roman" w:hAnsi="Times New Roman"/>
      <w:caps/>
      <w:smallCaps w:val="0"/>
      <w:sz w:val="48"/>
    </w:rPr>
  </w:style>
  <w:style w:type="character" w:customStyle="1" w:styleId="Style5">
    <w:name w:val="Style5"/>
    <w:basedOn w:val="DefaultParagraphFont"/>
    <w:uiPriority w:val="1"/>
    <w:rsid w:val="00977297"/>
    <w:rPr>
      <w:sz w:val="36"/>
    </w:rPr>
  </w:style>
  <w:style w:type="character" w:customStyle="1" w:styleId="Style6">
    <w:name w:val="Style6"/>
    <w:basedOn w:val="DefaultParagraphFont"/>
    <w:uiPriority w:val="1"/>
    <w:rsid w:val="00977297"/>
    <w:rPr>
      <w:caps/>
      <w:smallCaps w:val="0"/>
    </w:rPr>
  </w:style>
  <w:style w:type="character" w:customStyle="1" w:styleId="Style7">
    <w:name w:val="Style7"/>
    <w:basedOn w:val="DefaultParagraphFont"/>
    <w:uiPriority w:val="1"/>
    <w:rsid w:val="00977297"/>
    <w:rPr>
      <w:rFonts w:ascii="Times New Roman" w:hAnsi="Times New Roman"/>
      <w:caps/>
      <w:smallCaps w:val="0"/>
      <w:sz w:val="44"/>
    </w:rPr>
  </w:style>
  <w:style w:type="character" w:customStyle="1" w:styleId="Style8">
    <w:name w:val="Style8"/>
    <w:basedOn w:val="DefaultParagraphFont"/>
    <w:uiPriority w:val="1"/>
    <w:rsid w:val="00977297"/>
    <w:rPr>
      <w:rFonts w:ascii="Times New Roman" w:hAnsi="Times New Roman"/>
      <w:b w:val="0"/>
      <w:caps/>
      <w:smallCaps w:val="0"/>
      <w:sz w:val="40"/>
    </w:rPr>
  </w:style>
  <w:style w:type="character" w:customStyle="1" w:styleId="Style9">
    <w:name w:val="Style9"/>
    <w:basedOn w:val="DefaultParagraphFont"/>
    <w:uiPriority w:val="1"/>
    <w:rsid w:val="00977297"/>
    <w:rPr>
      <w:rFonts w:ascii="Times New Roman" w:hAnsi="Times New Roman"/>
      <w:caps/>
      <w:smallCaps w:val="0"/>
      <w:sz w:val="36"/>
    </w:rPr>
  </w:style>
  <w:style w:type="character" w:customStyle="1" w:styleId="Style10">
    <w:name w:val="Style10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1">
    <w:name w:val="Style11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2">
    <w:name w:val="Style12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02054B"/>
    <w:rPr>
      <w:rFonts w:ascii="Times New Roman" w:hAnsi="Times New Roman"/>
      <w:caps/>
      <w:smallCaps w:val="0"/>
      <w:sz w:val="32"/>
    </w:rPr>
  </w:style>
  <w:style w:type="character" w:customStyle="1" w:styleId="Style14">
    <w:name w:val="Style14"/>
    <w:basedOn w:val="DefaultParagraphFont"/>
    <w:uiPriority w:val="1"/>
    <w:rsid w:val="0002054B"/>
    <w:rPr>
      <w:rFonts w:ascii="Times New Roman" w:hAnsi="Times New Roman"/>
      <w:caps/>
      <w:smallCaps w:val="0"/>
      <w:sz w:val="32"/>
    </w:rPr>
  </w:style>
  <w:style w:type="character" w:customStyle="1" w:styleId="Style15">
    <w:name w:val="Style15"/>
    <w:basedOn w:val="DefaultParagraphFont"/>
    <w:uiPriority w:val="1"/>
    <w:rsid w:val="00AD1730"/>
    <w:rPr>
      <w:rFonts w:ascii="Times New Roman" w:hAnsi="Times New Roman"/>
      <w:caps/>
      <w:smallCaps w:val="0"/>
      <w:sz w:val="32"/>
    </w:rPr>
  </w:style>
  <w:style w:type="character" w:customStyle="1" w:styleId="Style16">
    <w:name w:val="Style16"/>
    <w:basedOn w:val="DefaultParagraphFont"/>
    <w:uiPriority w:val="1"/>
    <w:rsid w:val="00AD1730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705FDC"/>
    <w:rPr>
      <w:rFonts w:ascii="Times New Roman" w:hAnsi="Times New Roman"/>
      <w:caps/>
      <w:smallCaps w:val="0"/>
      <w:sz w:val="32"/>
    </w:rPr>
  </w:style>
  <w:style w:type="character" w:customStyle="1" w:styleId="Style18">
    <w:name w:val="Style18"/>
    <w:basedOn w:val="DefaultParagraphFont"/>
    <w:uiPriority w:val="1"/>
    <w:rsid w:val="00216CA2"/>
    <w:rPr>
      <w:rFonts w:ascii="Times New Roman" w:hAnsi="Times New Roman"/>
      <w:b/>
      <w:caps/>
      <w:smallCaps w:val="0"/>
      <w:sz w:val="24"/>
    </w:rPr>
  </w:style>
  <w:style w:type="character" w:customStyle="1" w:styleId="Style19">
    <w:name w:val="Style19"/>
    <w:basedOn w:val="DefaultParagraphFont"/>
    <w:uiPriority w:val="1"/>
    <w:rsid w:val="00DA22E7"/>
    <w:rPr>
      <w:rFonts w:ascii="Times New Roman" w:hAnsi="Times New Roman"/>
      <w:sz w:val="24"/>
    </w:rPr>
  </w:style>
  <w:style w:type="character" w:customStyle="1" w:styleId="Style20">
    <w:name w:val="Style20"/>
    <w:basedOn w:val="DefaultParagraphFont"/>
    <w:uiPriority w:val="1"/>
    <w:rsid w:val="00DA22E7"/>
    <w:rPr>
      <w:rFonts w:ascii="Times New Roman" w:hAnsi="Times New Roman"/>
      <w:b/>
      <w:caps/>
      <w:smallCaps w:val="0"/>
      <w:sz w:val="24"/>
    </w:rPr>
  </w:style>
  <w:style w:type="character" w:customStyle="1" w:styleId="Style21">
    <w:name w:val="Style21"/>
    <w:basedOn w:val="DefaultParagraphFont"/>
    <w:uiPriority w:val="1"/>
    <w:rsid w:val="00DA22E7"/>
    <w:rPr>
      <w:rFonts w:ascii="Times New Roman" w:hAnsi="Times New Roman"/>
      <w:sz w:val="24"/>
    </w:rPr>
  </w:style>
  <w:style w:type="character" w:customStyle="1" w:styleId="Style22">
    <w:name w:val="Style22"/>
    <w:basedOn w:val="DefaultParagraphFont"/>
    <w:uiPriority w:val="1"/>
    <w:rsid w:val="00DA22E7"/>
    <w:rPr>
      <w:rFonts w:ascii="Times New Roman" w:hAnsi="Times New Roman"/>
      <w:caps/>
      <w:smallCaps w:val="0"/>
      <w:sz w:val="24"/>
    </w:rPr>
  </w:style>
  <w:style w:type="character" w:customStyle="1" w:styleId="Style23">
    <w:name w:val="Style23"/>
    <w:basedOn w:val="DefaultParagraphFont"/>
    <w:uiPriority w:val="1"/>
    <w:rsid w:val="00C349EF"/>
    <w:rPr>
      <w:rFonts w:ascii="Times New Roman" w:hAnsi="Times New Roman"/>
      <w:caps/>
      <w:smallCaps w:val="0"/>
      <w:sz w:val="24"/>
    </w:rPr>
  </w:style>
  <w:style w:type="character" w:customStyle="1" w:styleId="Style24">
    <w:name w:val="Style24"/>
    <w:basedOn w:val="DefaultParagraphFont"/>
    <w:uiPriority w:val="1"/>
    <w:rsid w:val="00C349EF"/>
    <w:rPr>
      <w:rFonts w:ascii="Times New Roman" w:hAnsi="Times New Roman"/>
      <w:caps/>
      <w:smallCaps w:val="0"/>
      <w:sz w:val="24"/>
    </w:rPr>
  </w:style>
  <w:style w:type="character" w:customStyle="1" w:styleId="Style25">
    <w:name w:val="Style25"/>
    <w:basedOn w:val="DefaultParagraphFont"/>
    <w:uiPriority w:val="1"/>
    <w:rsid w:val="00C349EF"/>
    <w:rPr>
      <w:rFonts w:ascii="Times New Roman" w:hAnsi="Times New Roman"/>
      <w:sz w:val="28"/>
    </w:rPr>
  </w:style>
  <w:style w:type="character" w:customStyle="1" w:styleId="Style26">
    <w:name w:val="Style26"/>
    <w:basedOn w:val="DefaultParagraphFont"/>
    <w:uiPriority w:val="1"/>
    <w:rsid w:val="00C349EF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C349EF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843827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843827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476C26"/>
    <w:rPr>
      <w:rFonts w:ascii="Times New Roman" w:hAnsi="Times New Roman"/>
      <w:caps/>
      <w:smallCaps w:val="0"/>
      <w:sz w:val="32"/>
    </w:rPr>
  </w:style>
  <w:style w:type="character" w:customStyle="1" w:styleId="Style31">
    <w:name w:val="Style31"/>
    <w:basedOn w:val="DefaultParagraphFont"/>
    <w:uiPriority w:val="1"/>
    <w:rsid w:val="00B3696D"/>
    <w:rPr>
      <w:rFonts w:ascii="Times New Roman" w:hAnsi="Times New Roman"/>
      <w:sz w:val="28"/>
    </w:rPr>
  </w:style>
  <w:style w:type="character" w:customStyle="1" w:styleId="Style32">
    <w:name w:val="Style32"/>
    <w:basedOn w:val="DefaultParagraphFont"/>
    <w:uiPriority w:val="1"/>
    <w:rsid w:val="00607878"/>
    <w:rPr>
      <w:rFonts w:ascii="Times New Roman" w:hAnsi="Times New Roman"/>
      <w:sz w:val="28"/>
    </w:rPr>
  </w:style>
  <w:style w:type="character" w:customStyle="1" w:styleId="Style33">
    <w:name w:val="Style33"/>
    <w:basedOn w:val="DefaultParagraphFont"/>
    <w:uiPriority w:val="1"/>
    <w:rsid w:val="00607878"/>
    <w:rPr>
      <w:rFonts w:ascii="Times New Roman" w:hAnsi="Times New Roman"/>
      <w:sz w:val="28"/>
    </w:rPr>
  </w:style>
  <w:style w:type="character" w:customStyle="1" w:styleId="Style34">
    <w:name w:val="Style34"/>
    <w:basedOn w:val="DefaultParagraphFont"/>
    <w:uiPriority w:val="1"/>
    <w:rsid w:val="00057B8D"/>
    <w:rPr>
      <w:rFonts w:ascii="Times New Roman" w:hAnsi="Times New Roman"/>
      <w:sz w:val="28"/>
    </w:rPr>
  </w:style>
  <w:style w:type="character" w:customStyle="1" w:styleId="Style35">
    <w:name w:val="Style35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057B8D"/>
    <w:rPr>
      <w:rFonts w:ascii="Times New Roman" w:hAnsi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31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3117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F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F5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D2F53"/>
    <w:rPr>
      <w:b/>
      <w:bCs/>
    </w:rPr>
  </w:style>
  <w:style w:type="character" w:customStyle="1" w:styleId="jskeywordcolor">
    <w:name w:val="jskeywordcolor"/>
    <w:basedOn w:val="DefaultParagraphFont"/>
    <w:rsid w:val="00752847"/>
  </w:style>
  <w:style w:type="character" w:styleId="Emphasis">
    <w:name w:val="Emphasis"/>
    <w:basedOn w:val="DefaultParagraphFont"/>
    <w:uiPriority w:val="20"/>
    <w:qFormat/>
    <w:rsid w:val="00752847"/>
    <w:rPr>
      <w:i/>
      <w:iCs/>
    </w:rPr>
  </w:style>
  <w:style w:type="character" w:customStyle="1" w:styleId="commentcolor">
    <w:name w:val="commentcolor"/>
    <w:basedOn w:val="DefaultParagraphFont"/>
    <w:rsid w:val="00752847"/>
  </w:style>
  <w:style w:type="character" w:customStyle="1" w:styleId="phptagcolor">
    <w:name w:val="phptagcolor"/>
    <w:basedOn w:val="DefaultParagraphFont"/>
    <w:rsid w:val="000737B1"/>
  </w:style>
  <w:style w:type="character" w:customStyle="1" w:styleId="phpstringcolor">
    <w:name w:val="phpstringcolor"/>
    <w:basedOn w:val="DefaultParagraphFont"/>
    <w:rsid w:val="000737B1"/>
  </w:style>
  <w:style w:type="character" w:customStyle="1" w:styleId="phpkeywordcolor">
    <w:name w:val="phpkeywordcolor"/>
    <w:basedOn w:val="DefaultParagraphFont"/>
    <w:rsid w:val="000737B1"/>
  </w:style>
  <w:style w:type="character" w:customStyle="1" w:styleId="phpnumbercolor">
    <w:name w:val="phpnumbercolor"/>
    <w:basedOn w:val="DefaultParagraphFont"/>
    <w:rsid w:val="000737B1"/>
  </w:style>
  <w:style w:type="paragraph" w:styleId="NormalWeb">
    <w:name w:val="Normal (Web)"/>
    <w:basedOn w:val="Normal"/>
    <w:uiPriority w:val="99"/>
    <w:unhideWhenUsed/>
    <w:rsid w:val="00F9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v">
    <w:name w:val="crayon-v"/>
    <w:basedOn w:val="DefaultParagraphFont"/>
    <w:rsid w:val="00AC76CA"/>
  </w:style>
  <w:style w:type="character" w:customStyle="1" w:styleId="crayon-o">
    <w:name w:val="crayon-o"/>
    <w:basedOn w:val="DefaultParagraphFont"/>
    <w:rsid w:val="00AC76CA"/>
  </w:style>
  <w:style w:type="character" w:customStyle="1" w:styleId="crayon-e">
    <w:name w:val="crayon-e"/>
    <w:basedOn w:val="DefaultParagraphFont"/>
    <w:rsid w:val="00AC76CA"/>
  </w:style>
  <w:style w:type="character" w:customStyle="1" w:styleId="crayon-sy">
    <w:name w:val="crayon-sy"/>
    <w:basedOn w:val="DefaultParagraphFont"/>
    <w:rsid w:val="00AC76CA"/>
  </w:style>
  <w:style w:type="character" w:customStyle="1" w:styleId="crayon-s">
    <w:name w:val="crayon-s"/>
    <w:basedOn w:val="DefaultParagraphFont"/>
    <w:rsid w:val="00AC76CA"/>
  </w:style>
  <w:style w:type="character" w:customStyle="1" w:styleId="crayon-h">
    <w:name w:val="crayon-h"/>
    <w:basedOn w:val="DefaultParagraphFont"/>
    <w:rsid w:val="00AC76CA"/>
  </w:style>
  <w:style w:type="character" w:customStyle="1" w:styleId="crayon-t">
    <w:name w:val="crayon-t"/>
    <w:basedOn w:val="DefaultParagraphFont"/>
    <w:rsid w:val="00AC76CA"/>
  </w:style>
  <w:style w:type="character" w:customStyle="1" w:styleId="crayon-st">
    <w:name w:val="crayon-st"/>
    <w:basedOn w:val="DefaultParagraphFont"/>
    <w:rsid w:val="00AC76CA"/>
  </w:style>
  <w:style w:type="character" w:customStyle="1" w:styleId="typ">
    <w:name w:val="typ"/>
    <w:basedOn w:val="DefaultParagraphFont"/>
    <w:rsid w:val="00A916B9"/>
  </w:style>
  <w:style w:type="character" w:customStyle="1" w:styleId="pun">
    <w:name w:val="pun"/>
    <w:basedOn w:val="DefaultParagraphFont"/>
    <w:rsid w:val="00A916B9"/>
  </w:style>
  <w:style w:type="character" w:customStyle="1" w:styleId="pln">
    <w:name w:val="pln"/>
    <w:basedOn w:val="DefaultParagraphFont"/>
    <w:rsid w:val="00A916B9"/>
  </w:style>
  <w:style w:type="character" w:customStyle="1" w:styleId="kwd">
    <w:name w:val="kwd"/>
    <w:basedOn w:val="DefaultParagraphFont"/>
    <w:rsid w:val="00A916B9"/>
  </w:style>
  <w:style w:type="character" w:customStyle="1" w:styleId="str">
    <w:name w:val="str"/>
    <w:basedOn w:val="DefaultParagraphFont"/>
    <w:rsid w:val="00A916B9"/>
  </w:style>
  <w:style w:type="table" w:styleId="TableGrid">
    <w:name w:val="Table Grid"/>
    <w:basedOn w:val="TableNormal"/>
    <w:uiPriority w:val="39"/>
    <w:rsid w:val="0070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F7C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D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4D5B"/>
  </w:style>
  <w:style w:type="character" w:customStyle="1" w:styleId="hljs-variable">
    <w:name w:val="hljs-variable"/>
    <w:basedOn w:val="DefaultParagraphFont"/>
    <w:rsid w:val="00504D5B"/>
  </w:style>
  <w:style w:type="character" w:customStyle="1" w:styleId="hljs-number">
    <w:name w:val="hljs-number"/>
    <w:basedOn w:val="DefaultParagraphFont"/>
    <w:rsid w:val="00504D5B"/>
  </w:style>
  <w:style w:type="character" w:customStyle="1" w:styleId="hljs-string">
    <w:name w:val="hljs-string"/>
    <w:basedOn w:val="DefaultParagraphFont"/>
    <w:rsid w:val="00504D5B"/>
  </w:style>
  <w:style w:type="character" w:customStyle="1" w:styleId="hljs-subst">
    <w:name w:val="hljs-subst"/>
    <w:basedOn w:val="DefaultParagraphFont"/>
    <w:rsid w:val="00504D5B"/>
  </w:style>
  <w:style w:type="character" w:customStyle="1" w:styleId="hljs-title">
    <w:name w:val="hljs-title"/>
    <w:basedOn w:val="DefaultParagraphFont"/>
    <w:rsid w:val="004505EF"/>
  </w:style>
  <w:style w:type="character" w:customStyle="1" w:styleId="hljs-params">
    <w:name w:val="hljs-params"/>
    <w:basedOn w:val="DefaultParagraphFont"/>
    <w:rsid w:val="004505EF"/>
  </w:style>
  <w:style w:type="character" w:customStyle="1" w:styleId="hljs-comment">
    <w:name w:val="hljs-comment"/>
    <w:basedOn w:val="DefaultParagraphFont"/>
    <w:rsid w:val="004505EF"/>
  </w:style>
  <w:style w:type="character" w:customStyle="1" w:styleId="hljs-builtin">
    <w:name w:val="hljs-built_in"/>
    <w:basedOn w:val="DefaultParagraphFont"/>
    <w:rsid w:val="004505EF"/>
  </w:style>
  <w:style w:type="character" w:customStyle="1" w:styleId="Heading1Char">
    <w:name w:val="Heading 1 Char"/>
    <w:basedOn w:val="DefaultParagraphFont"/>
    <w:link w:val="Heading1"/>
    <w:uiPriority w:val="9"/>
    <w:rsid w:val="00B16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9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8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3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9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5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1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8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6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4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7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8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1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5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3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05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2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7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0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3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8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8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4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1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6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6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2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0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8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le.MPUCCSITC003\Downloads\Exam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EFC1E7ECD34CF59F1BC77473BEF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CA7E8-4DE9-4110-9937-5B55E596F726}"/>
      </w:docPartPr>
      <w:docPartBody>
        <w:p w:rsidR="0064442B" w:rsidRDefault="00154DB8">
          <w:pPr>
            <w:pStyle w:val="DCEFC1E7ECD34CF59F1BC77473BEFFF6"/>
          </w:pPr>
          <w:r>
            <w:rPr>
              <w:rStyle w:val="PlaceholderText"/>
            </w:rPr>
            <w:t>Select Faculty/School/Institute</w:t>
          </w:r>
        </w:p>
      </w:docPartBody>
    </w:docPart>
    <w:docPart>
      <w:docPartPr>
        <w:name w:val="99AB419C79054891815EF17D613A9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833E-DAE4-4C3D-8979-490D74356E85}"/>
      </w:docPartPr>
      <w:docPartBody>
        <w:p w:rsidR="0064442B" w:rsidRDefault="00154DB8">
          <w:pPr>
            <w:pStyle w:val="99AB419C79054891815EF17D613A9AEB"/>
          </w:pPr>
          <w:r>
            <w:rPr>
              <w:rStyle w:val="PlaceholderText"/>
            </w:rPr>
            <w:t>Select department</w:t>
          </w:r>
        </w:p>
      </w:docPartBody>
    </w:docPart>
    <w:docPart>
      <w:docPartPr>
        <w:name w:val="7B92B287C2104512B0F8564047A8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C08E-D1FB-4B02-AE71-1EF1C914FFC5}"/>
      </w:docPartPr>
      <w:docPartBody>
        <w:p w:rsidR="0064442B" w:rsidRDefault="00154DB8">
          <w:pPr>
            <w:pStyle w:val="7B92B287C2104512B0F8564047A86D11"/>
          </w:pPr>
          <w:r>
            <w:rPr>
              <w:rStyle w:val="PlaceholderText"/>
            </w:rPr>
            <w:t>Type program name</w:t>
          </w:r>
        </w:p>
      </w:docPartBody>
    </w:docPart>
    <w:docPart>
      <w:docPartPr>
        <w:name w:val="2B0194CB378145C3A1FC1F47C837D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C7E20-12E4-4A69-8FED-D21C65776E6F}"/>
      </w:docPartPr>
      <w:docPartBody>
        <w:p w:rsidR="0064442B" w:rsidRDefault="00154DB8">
          <w:pPr>
            <w:pStyle w:val="2B0194CB378145C3A1FC1F47C837D127"/>
          </w:pPr>
          <w:r>
            <w:rPr>
              <w:rStyle w:val="PlaceholderText"/>
            </w:rPr>
            <w:t>Type unit code</w:t>
          </w:r>
        </w:p>
      </w:docPartBody>
    </w:docPart>
    <w:docPart>
      <w:docPartPr>
        <w:name w:val="014B4791FE9443BEB72C5D5785B0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ECE3D-AA03-4342-804A-B18BF95756CB}"/>
      </w:docPartPr>
      <w:docPartBody>
        <w:p w:rsidR="0064442B" w:rsidRDefault="00154DB8">
          <w:pPr>
            <w:pStyle w:val="014B4791FE9443BEB72C5D5785B0A1E9"/>
          </w:pPr>
          <w:r>
            <w:rPr>
              <w:rStyle w:val="PlaceholderText"/>
            </w:rPr>
            <w:t>Type unit name</w:t>
          </w:r>
          <w:r w:rsidRPr="00977804">
            <w:rPr>
              <w:rStyle w:val="PlaceholderText"/>
            </w:rPr>
            <w:t>.</w:t>
          </w:r>
        </w:p>
      </w:docPartBody>
    </w:docPart>
    <w:docPart>
      <w:docPartPr>
        <w:name w:val="C865CAF1B3E14B079673701D0CBB8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2FF78-FBA9-4932-9E62-0D27EB91E06A}"/>
      </w:docPartPr>
      <w:docPartBody>
        <w:p w:rsidR="0064442B" w:rsidRDefault="00154DB8">
          <w:pPr>
            <w:pStyle w:val="C865CAF1B3E14B079673701D0CBB834F"/>
          </w:pPr>
          <w:r>
            <w:rPr>
              <w:rStyle w:val="PlaceholderText"/>
            </w:rPr>
            <w:t>Choose hours</w:t>
          </w:r>
        </w:p>
      </w:docPartBody>
    </w:docPart>
    <w:docPart>
      <w:docPartPr>
        <w:name w:val="F619AFA949A14B64811CBB57CEE64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1DDBA-9AD1-47B3-8A70-1094E7C23178}"/>
      </w:docPartPr>
      <w:docPartBody>
        <w:p w:rsidR="0064442B" w:rsidRDefault="00154DB8">
          <w:pPr>
            <w:pStyle w:val="F619AFA949A14B64811CBB57CEE6488C"/>
          </w:pPr>
          <w:r w:rsidRPr="00607878">
            <w:rPr>
              <w:rStyle w:val="PlaceholderText"/>
              <w:rFonts w:cs="Times New Roman"/>
            </w:rPr>
            <w:t>Pick Date</w:t>
          </w:r>
        </w:p>
      </w:docPartBody>
    </w:docPart>
    <w:docPart>
      <w:docPartPr>
        <w:name w:val="9BB790AA269B44A6A0BECFF8243E8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0F273-BF5C-4236-AC54-F5C8DA0718C1}"/>
      </w:docPartPr>
      <w:docPartBody>
        <w:p w:rsidR="0064442B" w:rsidRDefault="00154DB8">
          <w:pPr>
            <w:pStyle w:val="9BB790AA269B44A6A0BECFF8243E8ACE"/>
          </w:pPr>
          <w:r w:rsidRPr="00607878">
            <w:rPr>
              <w:rStyle w:val="PlaceholderText"/>
              <w:rFonts w:cs="Times New Roman"/>
            </w:rPr>
            <w:t>Select Month</w:t>
          </w:r>
        </w:p>
      </w:docPartBody>
    </w:docPart>
    <w:docPart>
      <w:docPartPr>
        <w:name w:val="60DEC9701F914AE89CA502EE945B8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35D7D-178A-46A9-98AF-25B0471CC4E4}"/>
      </w:docPartPr>
      <w:docPartBody>
        <w:p w:rsidR="0064442B" w:rsidRDefault="00154DB8">
          <w:pPr>
            <w:pStyle w:val="60DEC9701F914AE89CA502EE945B8BBB"/>
          </w:pPr>
          <w:r w:rsidRPr="00607878">
            <w:rPr>
              <w:rStyle w:val="PlaceholderText"/>
              <w:rFonts w:cs="Times New Roman"/>
            </w:rPr>
            <w:t>Pick Year</w:t>
          </w:r>
        </w:p>
      </w:docPartBody>
    </w:docPart>
    <w:docPart>
      <w:docPartPr>
        <w:name w:val="1709DE698CE543848A18B55B735B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75E1-998C-45F5-9E53-7A05234A4F0F}"/>
      </w:docPartPr>
      <w:docPartBody>
        <w:p w:rsidR="0064442B" w:rsidRDefault="00154DB8">
          <w:pPr>
            <w:pStyle w:val="1709DE698CE543848A18B55B735BD54E"/>
          </w:pPr>
          <w:r>
            <w:rPr>
              <w:rStyle w:val="PlaceholderText"/>
            </w:rPr>
            <w:t>Choose No</w:t>
          </w:r>
        </w:p>
      </w:docPartBody>
    </w:docPart>
    <w:docPart>
      <w:docPartPr>
        <w:name w:val="8D0B41A8F6994F16A420D900D6377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B2D90-5141-4829-AAF5-1F4344E41679}"/>
      </w:docPartPr>
      <w:docPartBody>
        <w:p w:rsidR="0064442B" w:rsidRDefault="00154DB8">
          <w:pPr>
            <w:pStyle w:val="8D0B41A8F6994F16A420D900D6377C0D"/>
          </w:pPr>
          <w:r>
            <w:rPr>
              <w:rStyle w:val="PlaceholderText"/>
            </w:rPr>
            <w:t>Choose instruction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4DB8"/>
    <w:rsid w:val="000063DB"/>
    <w:rsid w:val="00033A19"/>
    <w:rsid w:val="000F0EA5"/>
    <w:rsid w:val="00103207"/>
    <w:rsid w:val="001309CC"/>
    <w:rsid w:val="00154DB8"/>
    <w:rsid w:val="00342CE8"/>
    <w:rsid w:val="003C2C94"/>
    <w:rsid w:val="00421D36"/>
    <w:rsid w:val="00463E95"/>
    <w:rsid w:val="004971C7"/>
    <w:rsid w:val="004E7895"/>
    <w:rsid w:val="00533E8A"/>
    <w:rsid w:val="005C29F4"/>
    <w:rsid w:val="00624D35"/>
    <w:rsid w:val="0064442B"/>
    <w:rsid w:val="006F1E09"/>
    <w:rsid w:val="00744CA2"/>
    <w:rsid w:val="007646B8"/>
    <w:rsid w:val="00830D62"/>
    <w:rsid w:val="008D42C8"/>
    <w:rsid w:val="0091383B"/>
    <w:rsid w:val="00942A05"/>
    <w:rsid w:val="009608CD"/>
    <w:rsid w:val="00AA5A5F"/>
    <w:rsid w:val="00AF74B1"/>
    <w:rsid w:val="00B10C60"/>
    <w:rsid w:val="00C65DAC"/>
    <w:rsid w:val="00D70E0A"/>
    <w:rsid w:val="00E270BC"/>
    <w:rsid w:val="00F065CA"/>
    <w:rsid w:val="00F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42B"/>
    <w:rPr>
      <w:color w:val="808080"/>
    </w:rPr>
  </w:style>
  <w:style w:type="paragraph" w:customStyle="1" w:styleId="DCEFC1E7ECD34CF59F1BC77473BEFFF6">
    <w:name w:val="DCEFC1E7ECD34CF59F1BC77473BEFFF6"/>
    <w:rsid w:val="0064442B"/>
  </w:style>
  <w:style w:type="paragraph" w:customStyle="1" w:styleId="99AB419C79054891815EF17D613A9AEB">
    <w:name w:val="99AB419C79054891815EF17D613A9AEB"/>
    <w:rsid w:val="0064442B"/>
  </w:style>
  <w:style w:type="paragraph" w:customStyle="1" w:styleId="7B92B287C2104512B0F8564047A86D11">
    <w:name w:val="7B92B287C2104512B0F8564047A86D11"/>
    <w:rsid w:val="0064442B"/>
  </w:style>
  <w:style w:type="paragraph" w:customStyle="1" w:styleId="2B0194CB378145C3A1FC1F47C837D127">
    <w:name w:val="2B0194CB378145C3A1FC1F47C837D127"/>
    <w:rsid w:val="0064442B"/>
  </w:style>
  <w:style w:type="paragraph" w:customStyle="1" w:styleId="014B4791FE9443BEB72C5D5785B0A1E9">
    <w:name w:val="014B4791FE9443BEB72C5D5785B0A1E9"/>
    <w:rsid w:val="0064442B"/>
  </w:style>
  <w:style w:type="paragraph" w:customStyle="1" w:styleId="8CB4AEC69A2648C289F6070AE026AABF">
    <w:name w:val="8CB4AEC69A2648C289F6070AE026AABF"/>
    <w:rsid w:val="0064442B"/>
  </w:style>
  <w:style w:type="paragraph" w:customStyle="1" w:styleId="E018DABFD2C04F85B0577DD009D21794">
    <w:name w:val="E018DABFD2C04F85B0577DD009D21794"/>
    <w:rsid w:val="0064442B"/>
  </w:style>
  <w:style w:type="paragraph" w:customStyle="1" w:styleId="C865CAF1B3E14B079673701D0CBB834F">
    <w:name w:val="C865CAF1B3E14B079673701D0CBB834F"/>
    <w:rsid w:val="0064442B"/>
  </w:style>
  <w:style w:type="paragraph" w:customStyle="1" w:styleId="F619AFA949A14B64811CBB57CEE6488C">
    <w:name w:val="F619AFA949A14B64811CBB57CEE6488C"/>
    <w:rsid w:val="0064442B"/>
  </w:style>
  <w:style w:type="paragraph" w:customStyle="1" w:styleId="9BB790AA269B44A6A0BECFF8243E8ACE">
    <w:name w:val="9BB790AA269B44A6A0BECFF8243E8ACE"/>
    <w:rsid w:val="0064442B"/>
  </w:style>
  <w:style w:type="paragraph" w:customStyle="1" w:styleId="60DEC9701F914AE89CA502EE945B8BBB">
    <w:name w:val="60DEC9701F914AE89CA502EE945B8BBB"/>
    <w:rsid w:val="0064442B"/>
  </w:style>
  <w:style w:type="paragraph" w:customStyle="1" w:styleId="1709DE698CE543848A18B55B735BD54E">
    <w:name w:val="1709DE698CE543848A18B55B735BD54E"/>
    <w:rsid w:val="0064442B"/>
  </w:style>
  <w:style w:type="paragraph" w:customStyle="1" w:styleId="8D0B41A8F6994F16A420D900D6377C0D">
    <w:name w:val="8D0B41A8F6994F16A420D900D6377C0D"/>
    <w:rsid w:val="00644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 template</Template>
  <TotalTime>3946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ktole</dc:creator>
  <cp:lastModifiedBy>ken hadullo</cp:lastModifiedBy>
  <cp:revision>281</cp:revision>
  <dcterms:created xsi:type="dcterms:W3CDTF">2016-10-10T07:44:00Z</dcterms:created>
  <dcterms:modified xsi:type="dcterms:W3CDTF">2025-03-24T10:18:00Z</dcterms:modified>
</cp:coreProperties>
</file>